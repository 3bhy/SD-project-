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963" w:rsidRDefault="00F9710D" w:rsidP="00F9710D">
      <w:pPr>
        <w:pStyle w:val="Title"/>
      </w:pPr>
      <w:r>
        <w:t>software development</w:t>
      </w:r>
    </w:p>
    <w:p w:rsidR="00C36963" w:rsidRDefault="00F9710D" w:rsidP="00F9710D">
      <w:pPr>
        <w:pStyle w:val="Subtitle"/>
      </w:pPr>
      <w:r>
        <w:t>Room Booker</w:t>
      </w:r>
    </w:p>
    <w:p w:rsidR="00F9710D" w:rsidRPr="00F9710D" w:rsidRDefault="00F9710D" w:rsidP="00F9710D">
      <w:pPr>
        <w:pStyle w:val="Author"/>
      </w:pPr>
      <w:r>
        <w:rPr>
          <w:noProof/>
          <w:lang w:eastAsia="en-US"/>
        </w:rPr>
        <w:drawing>
          <wp:inline distT="0" distB="0" distL="0" distR="0">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826" cy="3991798"/>
                    </a:xfrm>
                    <a:prstGeom prst="rect">
                      <a:avLst/>
                    </a:prstGeom>
                  </pic:spPr>
                </pic:pic>
              </a:graphicData>
            </a:graphic>
          </wp:inline>
        </w:drawing>
      </w:r>
    </w:p>
    <w:p w:rsidR="00C36963" w:rsidRDefault="00C36963"/>
    <w:p w:rsidR="00C36963" w:rsidRDefault="00F9710D" w:rsidP="00F9710D">
      <w:pPr>
        <w:pStyle w:val="Author"/>
      </w:pPr>
      <w:r>
        <w:t>Friends team</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36963" w:rsidRDefault="00A95A8F">
          <w:pPr>
            <w:pStyle w:val="TOCHeading"/>
          </w:pPr>
          <w:r>
            <w:rPr>
              <w:rStyle w:val="Emphasis"/>
            </w:rPr>
            <w:t>TAble of</w:t>
          </w:r>
          <w:r>
            <w:rPr>
              <w:rStyle w:val="Emphasis"/>
            </w:rPr>
            <w:br/>
          </w:r>
          <w:r>
            <w:t>Contents</w:t>
          </w:r>
        </w:p>
        <w:p w:rsidR="00F9710D" w:rsidRDefault="00A95A8F" w:rsidP="00F9710D">
          <w:pPr>
            <w:pStyle w:val="TOC1"/>
            <w:rPr>
              <w:noProof/>
            </w:rPr>
          </w:pPr>
          <w:r>
            <w:rPr>
              <w:noProof/>
            </w:rPr>
            <w:fldChar w:fldCharType="begin"/>
          </w:r>
          <w:r>
            <w:instrText xml:space="preserve"> TOC \o "1-3" \u </w:instrText>
          </w:r>
          <w:r>
            <w:rPr>
              <w:noProof/>
            </w:rPr>
            <w:fldChar w:fldCharType="separate"/>
          </w:r>
          <w:r w:rsidR="00F9710D">
            <w:rPr>
              <w:iCs/>
              <w:noProof/>
              <w:color w:val="F75952" w:themeColor="accent1"/>
            </w:rPr>
            <w:t xml:space="preserve">introduction </w:t>
          </w:r>
          <w:r>
            <w:rPr>
              <w:noProof/>
            </w:rPr>
            <w:tab/>
          </w:r>
          <w:r>
            <w:rPr>
              <w:noProof/>
            </w:rPr>
            <w:fldChar w:fldCharType="begin"/>
          </w:r>
          <w:r>
            <w:rPr>
              <w:noProof/>
            </w:rPr>
            <w:instrText xml:space="preserve"> PAGEREF _Toc408396851 \h </w:instrText>
          </w:r>
          <w:r>
            <w:rPr>
              <w:noProof/>
            </w:rPr>
          </w:r>
          <w:r>
            <w:rPr>
              <w:noProof/>
            </w:rPr>
            <w:fldChar w:fldCharType="separate"/>
          </w:r>
          <w:r w:rsidR="00F9710D">
            <w:rPr>
              <w:noProof/>
            </w:rPr>
            <w:t>1</w:t>
          </w:r>
          <w:r>
            <w:rPr>
              <w:noProof/>
            </w:rPr>
            <w:fldChar w:fldCharType="end"/>
          </w:r>
        </w:p>
        <w:p w:rsidR="00F9710D" w:rsidRDefault="00F9710D" w:rsidP="000C0543">
          <w:pPr>
            <w:pStyle w:val="TOC1"/>
            <w:rPr>
              <w:noProof/>
            </w:rPr>
          </w:pPr>
          <w:r>
            <w:rPr>
              <w:noProof/>
            </w:rPr>
            <w:fldChar w:fldCharType="begin"/>
          </w:r>
          <w:r>
            <w:instrText xml:space="preserve"> TOC \o "1-3" \u </w:instrText>
          </w:r>
          <w:r>
            <w:rPr>
              <w:noProof/>
            </w:rPr>
            <w:fldChar w:fldCharType="separate"/>
          </w:r>
          <w:r>
            <w:rPr>
              <w:iCs/>
              <w:noProof/>
              <w:color w:val="F75952" w:themeColor="accent1"/>
            </w:rPr>
            <w:t xml:space="preserve"> project overview</w:t>
          </w:r>
          <w:r>
            <w:rPr>
              <w:noProof/>
            </w:rPr>
            <w:tab/>
          </w:r>
          <w:r w:rsidR="000C0543">
            <w:rPr>
              <w:noProof/>
            </w:rPr>
            <w:t>4</w:t>
          </w:r>
          <w:bookmarkStart w:id="0" w:name="_GoBack"/>
          <w:bookmarkEnd w:id="0"/>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requirment analysis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architecture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heme="minorHAnsi" w:hAnsiTheme="minorHAnsi"/>
              <w:iCs/>
              <w:noProof/>
              <w:color w:val="F75952" w:themeColor="accent1"/>
            </w:rPr>
            <w:t xml:space="preserve"> </w:t>
          </w:r>
          <w:r w:rsidRPr="00F9710D">
            <w:rPr>
              <w:rFonts w:asciiTheme="minorHAnsi" w:eastAsia="Times New Roman" w:hAnsiTheme="minorHAnsi" w:cs="Times New Roman"/>
              <w:color w:val="F75952" w:themeColor="accent1"/>
              <w:szCs w:val="28"/>
            </w:rPr>
            <w:t>Technologies Used</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Installation and Setup</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Configuration</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Pr>
              <w:iCs/>
              <w:noProof/>
              <w:color w:val="F75952" w:themeColor="accent1"/>
            </w:rPr>
            <w:t xml:space="preserve"> </w:t>
          </w:r>
          <w:r w:rsidRPr="00F9710D">
            <w:rPr>
              <w:rFonts w:eastAsia="Times New Roman" w:cs="Times New Roman"/>
              <w:color w:val="F75952" w:themeColor="accent1"/>
              <w:szCs w:val="28"/>
            </w:rPr>
            <w:t>Usage Guide</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Default="00F9710D" w:rsidP="00F9710D">
          <w:pPr>
            <w:pStyle w:val="TOC1"/>
            <w:rPr>
              <w:noProof/>
            </w:rPr>
          </w:pPr>
          <w:r>
            <w:rPr>
              <w:b w:val="0"/>
              <w:bCs w:val="0"/>
              <w:caps w:val="0"/>
            </w:rPr>
            <w:fldChar w:fldCharType="end"/>
          </w:r>
          <w:r>
            <w:rPr>
              <w:noProof/>
            </w:rPr>
            <w:fldChar w:fldCharType="begin"/>
          </w:r>
          <w:r>
            <w:instrText xml:space="preserve"> TOC \o "1-3" \u </w:instrText>
          </w:r>
          <w:r>
            <w:rPr>
              <w:noProof/>
            </w:rPr>
            <w:fldChar w:fldCharType="separate"/>
          </w:r>
          <w:r w:rsidRPr="00F9710D">
            <w:rPr>
              <w:rFonts w:ascii="Times New Roman" w:eastAsia="Times New Roman" w:hAnsi="Times New Roman" w:cs="Times New Roman"/>
              <w:szCs w:val="28"/>
            </w:rPr>
            <w:t xml:space="preserve"> </w:t>
          </w:r>
          <w:r w:rsidRPr="00F9710D">
            <w:rPr>
              <w:rFonts w:eastAsia="Times New Roman" w:cs="Times New Roman"/>
              <w:color w:val="F75952" w:themeColor="accent1"/>
              <w:szCs w:val="28"/>
            </w:rPr>
            <w:t>Database Schema</w:t>
          </w:r>
          <w:r>
            <w:rPr>
              <w:iCs/>
              <w:noProof/>
              <w:color w:val="F75952" w:themeColor="accent1"/>
            </w:rPr>
            <w:t xml:space="preserve"> </w:t>
          </w:r>
          <w:r>
            <w:rPr>
              <w:noProof/>
            </w:rPr>
            <w:tab/>
          </w:r>
          <w:r>
            <w:rPr>
              <w:noProof/>
            </w:rPr>
            <w:fldChar w:fldCharType="begin"/>
          </w:r>
          <w:r>
            <w:rPr>
              <w:noProof/>
            </w:rPr>
            <w:instrText xml:space="preserve"> PAGEREF _Toc408396851 \h </w:instrText>
          </w:r>
          <w:r>
            <w:rPr>
              <w:noProof/>
            </w:rPr>
          </w:r>
          <w:r>
            <w:rPr>
              <w:noProof/>
            </w:rPr>
            <w:fldChar w:fldCharType="separate"/>
          </w:r>
          <w:r>
            <w:rPr>
              <w:noProof/>
            </w:rPr>
            <w:t>1</w:t>
          </w:r>
          <w:r>
            <w:rPr>
              <w:noProof/>
            </w:rPr>
            <w:fldChar w:fldCharType="end"/>
          </w:r>
        </w:p>
        <w:p w:rsidR="00F9710D" w:rsidRPr="00F9710D" w:rsidRDefault="00F9710D" w:rsidP="00F9710D"/>
        <w:p w:rsidR="00F9710D" w:rsidRPr="00F9710D" w:rsidRDefault="00F9710D" w:rsidP="00F9710D">
          <w:pPr>
            <w:pStyle w:val="TOC1"/>
          </w:pPr>
          <w:r>
            <w:rPr>
              <w:b w:val="0"/>
              <w:bCs w:val="0"/>
              <w:caps w:val="0"/>
            </w:rPr>
            <w:fldChar w:fldCharType="end"/>
          </w:r>
          <w:r w:rsidRPr="00F9710D">
            <w:t xml:space="preserve"> </w:t>
          </w:r>
        </w:p>
        <w:p w:rsidR="00C36963" w:rsidRDefault="00A95A8F">
          <w:r>
            <w:rPr>
              <w:rFonts w:asciiTheme="majorHAnsi" w:hAnsiTheme="majorHAnsi"/>
              <w:b/>
              <w:bCs/>
              <w:caps/>
              <w:color w:val="2A2A2A" w:themeColor="text2"/>
              <w:sz w:val="28"/>
            </w:rPr>
            <w:fldChar w:fldCharType="end"/>
          </w:r>
        </w:p>
      </w:sdtContent>
    </w:sdt>
    <w:p w:rsidR="00C36963" w:rsidRDefault="00C36963">
      <w:pPr>
        <w:sectPr w:rsidR="00C36963">
          <w:pgSz w:w="12240" w:h="15840"/>
          <w:pgMar w:top="2520" w:right="1800" w:bottom="1728" w:left="1800" w:header="720" w:footer="720" w:gutter="0"/>
          <w:pgNumType w:fmt="lowerRoman" w:start="1"/>
          <w:cols w:space="720"/>
          <w:titlePg/>
          <w:docGrid w:linePitch="360"/>
        </w:sectPr>
      </w:pPr>
    </w:p>
    <w:bookmarkStart w:id="1" w:name="_Toc408396851"/>
    <w:p w:rsidR="00223718" w:rsidRPr="00223718" w:rsidRDefault="00DE31A1" w:rsidP="00223718">
      <w:pPr>
        <w:pStyle w:val="Heading1"/>
      </w:pPr>
      <w:sdt>
        <w:sdtPr>
          <w:rPr>
            <w:rStyle w:val="Emphasis"/>
          </w:rPr>
          <w:alias w:val="Emphasized heading text:"/>
          <w:tag w:val="Emphasized heading text:"/>
          <w:id w:val="535541503"/>
          <w:placeholder>
            <w:docPart w:val="26312823367343A9A35992ACE390A45F"/>
          </w:placeholder>
          <w:temporary/>
          <w:showingPlcHdr/>
          <w15:appearance w15:val="hidden"/>
        </w:sdtPr>
        <w:sdtEndPr>
          <w:rPr>
            <w:rStyle w:val="Emphasis"/>
          </w:rPr>
        </w:sdtEndPr>
        <w:sdtContent>
          <w:r w:rsidR="00A95A8F">
            <w:rPr>
              <w:rStyle w:val="Emphasis"/>
            </w:rPr>
            <w:t>Emphasis</w:t>
          </w:r>
        </w:sdtContent>
      </w:sdt>
      <w:r w:rsidR="00A95A8F">
        <w:br/>
      </w:r>
      <w:bookmarkEnd w:id="1"/>
      <w:r w:rsidR="00223718">
        <w:t>introduction</w:t>
      </w:r>
    </w:p>
    <w:p w:rsidR="00C36963" w:rsidRDefault="006E5595" w:rsidP="006E5595">
      <w:r>
        <w:t>Welcome to the world of seamless hotel room booking! Our latest software development project introduces a cutting-edge web application tailored to streamline the process of reserving rooms across various hotels. Designed with both convenience and efficiency in mind, our platform aims to revolutionize the way individuals and businesses manage their accommodation needs</w:t>
      </w:r>
    </w:p>
    <w:p w:rsidR="00C36963" w:rsidRDefault="006E5595" w:rsidP="00223718">
      <w:pPr>
        <w:pStyle w:val="Heading2"/>
      </w:pPr>
      <w:r>
        <w:t xml:space="preserve">goals and objectives </w:t>
      </w:r>
    </w:p>
    <w:p w:rsidR="006E5595" w:rsidRPr="006E5595" w:rsidRDefault="006E5595" w:rsidP="006E5595">
      <w:pPr>
        <w:pStyle w:val="NormalWeb"/>
        <w:rPr>
          <w:rFonts w:asciiTheme="minorHAnsi" w:hAnsiTheme="minorHAnsi"/>
        </w:rPr>
      </w:pPr>
      <w:r w:rsidRPr="006E5595">
        <w:rPr>
          <w:rFonts w:asciiTheme="minorHAnsi" w:hAnsiTheme="minorHAnsi"/>
        </w:rPr>
        <w:t>At the heart of our project lies a set of clear goals and objectives aimed at enhancing the booking experience for our users. Our primary goals include:</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Simplifying the booking process: We strive to eliminate the complexities often associated with reserving rooms by providing a user-friendly interface that guides users effortlessly through the process.</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Expanding accessibility: Our platform is designed to be accessible to a wide range of users, from individual travelers to corporate clients, ensuring that everyone can benefit from its features.</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lastRenderedPageBreak/>
        <w:t>Enhancing efficiency: By automating various aspects of the booking process, we aim to save users time and effort while ensuring accuracy and reliability.</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Promoting transparency: We prioritize transparency in pricing, availability, and booking conditions, fostering trust and confidence among our users.</w:t>
      </w:r>
    </w:p>
    <w:p w:rsidR="006E5595" w:rsidRPr="006E5595" w:rsidRDefault="006E5595" w:rsidP="006E5595">
      <w:pPr>
        <w:numPr>
          <w:ilvl w:val="0"/>
          <w:numId w:val="22"/>
        </w:numPr>
        <w:spacing w:before="100" w:beforeAutospacing="1" w:after="100" w:afterAutospacing="1" w:line="240" w:lineRule="auto"/>
        <w:rPr>
          <w:rFonts w:eastAsia="Times New Roman" w:cs="Times New Roman"/>
          <w:color w:val="auto"/>
          <w:lang w:eastAsia="en-US"/>
        </w:rPr>
      </w:pPr>
      <w:r w:rsidRPr="006E5595">
        <w:rPr>
          <w:rFonts w:eastAsia="Times New Roman" w:cs="Times New Roman"/>
          <w:color w:val="auto"/>
          <w:lang w:eastAsia="en-US"/>
        </w:rPr>
        <w:t>Facilitating customization: Recognizing the diverse needs of our users, we offer flexible options for customizing bookings to suit individual preferences and requirements</w:t>
      </w:r>
    </w:p>
    <w:p w:rsidR="006E5595" w:rsidRDefault="006E5595">
      <w:pPr>
        <w:pStyle w:val="Heading2"/>
        <w:rPr>
          <w:noProof/>
          <w:lang w:eastAsia="en-US"/>
        </w:rPr>
      </w:pPr>
      <w:bookmarkStart w:id="2" w:name="_Toc408396853"/>
    </w:p>
    <w:p w:rsidR="00C36963" w:rsidRDefault="006E5595" w:rsidP="006E5595">
      <w:pPr>
        <w:pStyle w:val="Heading2"/>
      </w:pPr>
      <w:r>
        <w:t>t</w:t>
      </w:r>
      <w:bookmarkEnd w:id="2"/>
      <w:r>
        <w:t>arget audience</w:t>
      </w:r>
    </w:p>
    <w:p w:rsidR="00C36963" w:rsidRDefault="000C0543" w:rsidP="000C0543">
      <w:pPr>
        <w:pStyle w:val="ListBullet"/>
      </w:pPr>
      <w:r>
        <w:t>Our web application caters to a diverse audience spanning leisure travelers, business professionals, event planners, and travel agents. Whether you're planning a weekend getaway, organizing a corporate event, or arranging accommodations for a group trip, our platform is designed to meet your needs efficiently and effectively</w:t>
      </w:r>
    </w:p>
    <w:p w:rsidR="00C36963" w:rsidRDefault="00C36963" w:rsidP="00A00758"/>
    <w:p w:rsidR="000C0543" w:rsidRDefault="000C0543" w:rsidP="00A00758"/>
    <w:p w:rsidR="000C0543" w:rsidRDefault="000C0543" w:rsidP="000C0543">
      <w:pPr>
        <w:pStyle w:val="Heading2"/>
      </w:pPr>
      <w:r>
        <w:t>problem statement and motivation</w:t>
      </w:r>
    </w:p>
    <w:p w:rsidR="000C0543" w:rsidRPr="000C0543" w:rsidRDefault="000C0543" w:rsidP="000C0543">
      <w:pPr>
        <w:pStyle w:val="NormalWeb"/>
        <w:rPr>
          <w:rFonts w:asciiTheme="minorHAnsi" w:hAnsiTheme="minorHAnsi"/>
        </w:rPr>
      </w:pPr>
      <w:r w:rsidRPr="000C0543">
        <w:rPr>
          <w:rFonts w:asciiTheme="minorHAnsi" w:hAnsiTheme="minorHAnsi"/>
        </w:rPr>
        <w:t>The hospitality industry is rife with challenges when it comes to booking accommodations. Traditional booking methods are often time-consuming, prone to errors, and lack transparency, leading to frustration and inconvenience for travelers and hoteliers alike. Recognizing these pain points, our team was motivated to develop a solution that simplifies the booking process, enhances accessibility, and promotes efficiency.</w:t>
      </w:r>
    </w:p>
    <w:p w:rsidR="000C0543" w:rsidRPr="000C0543" w:rsidRDefault="000C0543" w:rsidP="000C0543">
      <w:pPr>
        <w:pStyle w:val="NormalWeb"/>
        <w:rPr>
          <w:rFonts w:asciiTheme="minorHAnsi" w:hAnsiTheme="minorHAnsi"/>
        </w:rPr>
      </w:pPr>
      <w:r w:rsidRPr="000C0543">
        <w:rPr>
          <w:rFonts w:asciiTheme="minorHAnsi" w:hAnsiTheme="minorHAnsi"/>
        </w:rPr>
        <w:t>By leveraging the power of technology, we aim to bridge the gap between travelers and hotels, facilitating seamless communication and transactions. Our motivation stems from a desire to revolutionize the way people book hotel rooms, making it a hassle-free and enjoyable experience for all involved parties.</w:t>
      </w:r>
    </w:p>
    <w:p w:rsidR="000C0543" w:rsidRPr="000C0543" w:rsidRDefault="000C0543" w:rsidP="000C0543">
      <w:pPr>
        <w:pStyle w:val="NormalWeb"/>
        <w:rPr>
          <w:rFonts w:asciiTheme="minorHAnsi" w:hAnsiTheme="minorHAnsi"/>
        </w:rPr>
      </w:pPr>
      <w:r w:rsidRPr="000C0543">
        <w:rPr>
          <w:rFonts w:asciiTheme="minorHAnsi" w:hAnsiTheme="minorHAnsi"/>
        </w:rPr>
        <w:t xml:space="preserve">In summary, our software development project is poised to transform the hotel room booking landscape, offering a comprehensive solution that addresses the needs and challenges of both users and hotel </w:t>
      </w:r>
      <w:r w:rsidRPr="000C0543">
        <w:rPr>
          <w:rFonts w:asciiTheme="minorHAnsi" w:hAnsiTheme="minorHAnsi"/>
        </w:rPr>
        <w:lastRenderedPageBreak/>
        <w:t>operators. We are excited to embark on this journey and invite you to join us in redefining the future of accommodation booking.</w:t>
      </w:r>
    </w:p>
    <w:p w:rsidR="000C0543" w:rsidRDefault="000C0543"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A00758"/>
    <w:p w:rsidR="00223718" w:rsidRDefault="00223718" w:rsidP="00223718">
      <w:pPr>
        <w:pStyle w:val="Heading1"/>
      </w:pPr>
      <w:sdt>
        <w:sdtPr>
          <w:rPr>
            <w:rStyle w:val="Emphasis"/>
          </w:rPr>
          <w:alias w:val="Emphasized heading text:"/>
          <w:tag w:val="Emphasized heading text:"/>
          <w:id w:val="1946573272"/>
          <w:placeholder>
            <w:docPart w:val="7698563924B34F4983FD803C423261E4"/>
          </w:placeholder>
          <w:temporary/>
          <w:showingPlcHdr/>
          <w15:appearance w15:val="hidden"/>
        </w:sdtPr>
        <w:sdtContent>
          <w:r>
            <w:rPr>
              <w:rStyle w:val="Emphasis"/>
            </w:rPr>
            <w:t>Emphasis</w:t>
          </w:r>
        </w:sdtContent>
      </w:sdt>
      <w:r>
        <w:br/>
      </w:r>
      <w:r>
        <w:t>project overview</w:t>
      </w:r>
    </w:p>
    <w:sdt>
      <w:sdtPr>
        <w:alias w:val="Regular text:"/>
        <w:tag w:val="Regular text:"/>
        <w:id w:val="1482359841"/>
        <w:placeholder>
          <w:docPart w:val="34ADD883A92D495FA54B1BEE36D083D8"/>
        </w:placeholder>
        <w:temporary/>
        <w:showingPlcHdr/>
        <w15:appearance w15:val="hidden"/>
      </w:sdtPr>
      <w:sdtContent>
        <w:p w:rsidR="00223718" w:rsidRDefault="00223718" w:rsidP="00223718">
          <w:r>
            <w:t>To get started right away, just click any placeholder text (such as this) and start typing.</w:t>
          </w:r>
        </w:p>
      </w:sdtContent>
    </w:sdt>
    <w:p w:rsidR="00223718" w:rsidRPr="00223718" w:rsidRDefault="00223718" w:rsidP="00223718"/>
    <w:p w:rsidR="00223718" w:rsidRDefault="00223718" w:rsidP="00223718">
      <w:pPr>
        <w:pStyle w:val="Heading2"/>
      </w:pPr>
      <w:r>
        <w:t>heading 1</w:t>
      </w:r>
    </w:p>
    <w:sdt>
      <w:sdtPr>
        <w:alias w:val="Regular text:"/>
        <w:tag w:val="Regular text:"/>
        <w:id w:val="-1531102616"/>
        <w:placeholder>
          <w:docPart w:val="5B8F0F9C524E414CBF5F2FB6B24AECC5"/>
        </w:placeholder>
        <w:temporary/>
        <w:showingPlcHdr/>
        <w15:appearance w15:val="hidden"/>
      </w:sdtPr>
      <w:sdtContent>
        <w:p w:rsidR="00223718" w:rsidRDefault="00223718" w:rsidP="00223718">
          <w:r>
            <w:t>View and edit this document in Word on your computer, tablet, or phone. You can seamlessly save the document to the cloud from Word on your Windows, Mac, Android, or iOS device.</w:t>
          </w:r>
        </w:p>
      </w:sdtContent>
    </w:sdt>
    <w:p w:rsidR="00223718" w:rsidRDefault="00223718" w:rsidP="00223718">
      <w:pPr>
        <w:pStyle w:val="Quote"/>
      </w:pPr>
      <w:sdt>
        <w:sdtPr>
          <w:alias w:val="Quote:"/>
          <w:tag w:val="Quote:"/>
          <w:id w:val="-136268542"/>
          <w:placeholder>
            <w:docPart w:val="8105C592B3B045AC81094E5269E7AB3D"/>
          </w:placeholder>
          <w:temporary/>
          <w:showingPlcHdr/>
          <w15:appearance w15:val="hidden"/>
        </w:sdtPr>
        <w:sdtContent>
          <w:r>
            <w:t>“Quote”</w:t>
          </w:r>
        </w:sdtContent>
      </w:sdt>
    </w:p>
    <w:sdt>
      <w:sdtPr>
        <w:alias w:val="Regular text:"/>
        <w:tag w:val="Regular text:"/>
        <w:id w:val="1736054123"/>
        <w:placeholder>
          <w:docPart w:val="BDC1DD6E732E4DB584FF346B561514EA"/>
        </w:placeholder>
        <w:temporary/>
        <w:showingPlcHdr/>
        <w15:appearance w15:val="hidden"/>
      </w:sdtPr>
      <w:sdtContent>
        <w:p w:rsidR="00223718" w:rsidRDefault="00223718" w:rsidP="00223718">
          <w:r>
            <w:t>Want to insert a picture from your files or add a shape, text box, or table? You got it! On the Insert tab of the ribbon, just click the option you need.</w:t>
          </w:r>
        </w:p>
        <w:p w:rsidR="00223718" w:rsidRDefault="00223718" w:rsidP="00223718">
          <w:r>
            <w:lastRenderedPageBreak/>
            <w:t>Find even more easy-to-use tools on the Insert tab, such as to add a hyperlink or insert a comment.</w:t>
          </w:r>
        </w:p>
      </w:sdtContent>
    </w:sdt>
    <w:sdt>
      <w:sdtPr>
        <w:alias w:val="Heading 2:"/>
        <w:tag w:val="Heading 2:"/>
        <w:id w:val="-14154449"/>
        <w:placeholder>
          <w:docPart w:val="9C19C30E1AE9432180D173B137D7774E"/>
        </w:placeholder>
        <w:temporary/>
        <w:showingPlcHdr/>
        <w15:appearance w15:val="hidden"/>
      </w:sdtPr>
      <w:sdtContent>
        <w:p w:rsidR="00223718" w:rsidRDefault="00223718" w:rsidP="00223718">
          <w:pPr>
            <w:pStyle w:val="Heading2"/>
          </w:pPr>
          <w:r>
            <w:t>Heading 2</w:t>
          </w:r>
        </w:p>
      </w:sdtContent>
    </w:sdt>
    <w:sdt>
      <w:sdtPr>
        <w:alias w:val="Bulleted text:"/>
        <w:tag w:val="Bulleted text:"/>
        <w:id w:val="-1609420959"/>
        <w:placeholder>
          <w:docPart w:val="B98BFFBC6B7346248748CECA0148E513"/>
        </w:placeholder>
        <w:temporary/>
        <w:showingPlcHdr/>
        <w15:appearance w15:val="hidden"/>
      </w:sdtPr>
      <w:sdtContent>
        <w:p w:rsidR="00223718" w:rsidRDefault="00223718" w:rsidP="00223718">
          <w:pPr>
            <w:pStyle w:val="ListBullet"/>
          </w:pPr>
          <w:r>
            <w:t>Use styles to easily format your Word documents in no time. For example, this text uses the List Bullet style.</w:t>
          </w:r>
        </w:p>
        <w:p w:rsidR="00223718" w:rsidRDefault="00223718" w:rsidP="00223718">
          <w:pPr>
            <w:pStyle w:val="ListBullet"/>
            <w:rPr>
              <w:i w:val="0"/>
              <w:szCs w:val="24"/>
            </w:rPr>
          </w:pPr>
          <w:r>
            <w:t>On the Home tab of the ribbon, check out Styles to apply the formatting you want with just a click.</w:t>
          </w:r>
        </w:p>
      </w:sdtContent>
    </w:sdt>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Pr>
        <w:pStyle w:val="Heading1"/>
      </w:pPr>
      <w:sdt>
        <w:sdtPr>
          <w:rPr>
            <w:rStyle w:val="Emphasis"/>
          </w:rPr>
          <w:alias w:val="Emphasized heading text:"/>
          <w:tag w:val="Emphasized heading text:"/>
          <w:id w:val="-1148122543"/>
          <w:placeholder>
            <w:docPart w:val="682F5845995F4B909550D8FFBE052F55"/>
          </w:placeholder>
          <w:temporary/>
          <w:showingPlcHdr/>
          <w15:appearance w15:val="hidden"/>
        </w:sdtPr>
        <w:sdtContent>
          <w:r>
            <w:rPr>
              <w:rStyle w:val="Emphasis"/>
            </w:rPr>
            <w:t>Emphasis</w:t>
          </w:r>
        </w:sdtContent>
      </w:sdt>
      <w:r>
        <w:br/>
      </w:r>
      <w:r>
        <w:t>reguirments analysis</w:t>
      </w:r>
    </w:p>
    <w:sdt>
      <w:sdtPr>
        <w:alias w:val="Regular text:"/>
        <w:tag w:val="Regular text:"/>
        <w:id w:val="1448729739"/>
        <w:placeholder>
          <w:docPart w:val="3C9475EC346E4A8591D5F8B30E5FF7F9"/>
        </w:placeholder>
        <w:temporary/>
        <w:showingPlcHdr/>
        <w15:appearance w15:val="hidden"/>
      </w:sdtPr>
      <w:sdtContent>
        <w:p w:rsidR="00223718" w:rsidRDefault="00223718" w:rsidP="00223718">
          <w:r>
            <w:t>To get started right away, just click any placeholder text (such as this) and start typing.</w:t>
          </w:r>
        </w:p>
      </w:sdtContent>
    </w:sdt>
    <w:p w:rsidR="00223718" w:rsidRPr="00223718" w:rsidRDefault="00223718" w:rsidP="00223718"/>
    <w:p w:rsidR="00223718" w:rsidRDefault="00223718" w:rsidP="00223718">
      <w:pPr>
        <w:pStyle w:val="Heading2"/>
      </w:pPr>
      <w:r>
        <w:t>heading 1</w:t>
      </w:r>
    </w:p>
    <w:sdt>
      <w:sdtPr>
        <w:alias w:val="Regular text:"/>
        <w:tag w:val="Regular text:"/>
        <w:id w:val="-656305478"/>
        <w:placeholder>
          <w:docPart w:val="89C0EDFB96074249A07AF39D2C7170C6"/>
        </w:placeholder>
        <w:temporary/>
        <w:showingPlcHdr/>
        <w15:appearance w15:val="hidden"/>
      </w:sdtPr>
      <w:sdtContent>
        <w:p w:rsidR="00223718" w:rsidRDefault="00223718" w:rsidP="00223718">
          <w:r>
            <w:t>View and edit this document in Word on your computer, tablet, or phone. You can seamlessly save the document to the cloud from Word on your Windows, Mac, Android, or iOS device.</w:t>
          </w:r>
        </w:p>
      </w:sdtContent>
    </w:sdt>
    <w:p w:rsidR="00223718" w:rsidRDefault="00223718" w:rsidP="00223718">
      <w:pPr>
        <w:pStyle w:val="Quote"/>
      </w:pPr>
      <w:sdt>
        <w:sdtPr>
          <w:alias w:val="Quote:"/>
          <w:tag w:val="Quote:"/>
          <w:id w:val="1367492466"/>
          <w:placeholder>
            <w:docPart w:val="32A6E4C72EFF470191D3A196BCC16401"/>
          </w:placeholder>
          <w:temporary/>
          <w:showingPlcHdr/>
          <w15:appearance w15:val="hidden"/>
        </w:sdtPr>
        <w:sdtContent>
          <w:r>
            <w:t>“Quote”</w:t>
          </w:r>
        </w:sdtContent>
      </w:sdt>
    </w:p>
    <w:sdt>
      <w:sdtPr>
        <w:alias w:val="Regular text:"/>
        <w:tag w:val="Regular text:"/>
        <w:id w:val="781619068"/>
        <w:placeholder>
          <w:docPart w:val="42B33E4D3C484EF4AECCEC0D9F7D8A11"/>
        </w:placeholder>
        <w:temporary/>
        <w:showingPlcHdr/>
        <w15:appearance w15:val="hidden"/>
      </w:sdtPr>
      <w:sdtContent>
        <w:p w:rsidR="00223718" w:rsidRDefault="00223718" w:rsidP="00223718">
          <w:r>
            <w:t>Want to insert a picture from your files or add a shape, text box, or table? You got it! On the Insert tab of the ribbon, just click the option you need.</w:t>
          </w:r>
        </w:p>
        <w:p w:rsidR="00223718" w:rsidRDefault="00223718" w:rsidP="00223718">
          <w:r>
            <w:t>Find even more easy-to-use tools on the Insert tab, such as to add a hyperlink or insert a comment.</w:t>
          </w:r>
        </w:p>
      </w:sdtContent>
    </w:sdt>
    <w:sdt>
      <w:sdtPr>
        <w:alias w:val="Heading 2:"/>
        <w:tag w:val="Heading 2:"/>
        <w:id w:val="-588155840"/>
        <w:placeholder>
          <w:docPart w:val="B2E8406504554FBDB85FA706AE87F35B"/>
        </w:placeholder>
        <w:temporary/>
        <w:showingPlcHdr/>
        <w15:appearance w15:val="hidden"/>
      </w:sdtPr>
      <w:sdtContent>
        <w:p w:rsidR="00223718" w:rsidRDefault="00223718" w:rsidP="00223718">
          <w:pPr>
            <w:pStyle w:val="Heading2"/>
          </w:pPr>
          <w:r>
            <w:t>Heading 2</w:t>
          </w:r>
        </w:p>
      </w:sdtContent>
    </w:sdt>
    <w:sdt>
      <w:sdtPr>
        <w:alias w:val="Bulleted text:"/>
        <w:tag w:val="Bulleted text:"/>
        <w:id w:val="615418117"/>
        <w:placeholder>
          <w:docPart w:val="0E341F5AE9C9413FACB5FA82294D35A8"/>
        </w:placeholder>
        <w:temporary/>
        <w:showingPlcHdr/>
        <w15:appearance w15:val="hidden"/>
      </w:sdtPr>
      <w:sdtContent>
        <w:p w:rsidR="00223718" w:rsidRDefault="00223718" w:rsidP="00223718">
          <w:pPr>
            <w:pStyle w:val="ListBullet"/>
          </w:pPr>
          <w:r>
            <w:t>Use styles to easily format your Word documents in no time. For example, this text uses the List Bullet style.</w:t>
          </w:r>
        </w:p>
        <w:p w:rsidR="00223718" w:rsidRDefault="00223718" w:rsidP="00223718">
          <w:pPr>
            <w:pStyle w:val="ListBullet"/>
            <w:rPr>
              <w:i w:val="0"/>
              <w:szCs w:val="24"/>
            </w:rPr>
          </w:pPr>
          <w:r>
            <w:t>On the Home tab of the ribbon, check out Styles to apply the formatting you want with just a click.</w:t>
          </w:r>
        </w:p>
      </w:sdtContent>
    </w:sdt>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Default="00223718" w:rsidP="00223718"/>
    <w:p w:rsidR="00223718" w:rsidRPr="00223718" w:rsidRDefault="00223718" w:rsidP="00223718"/>
    <w:p w:rsidR="00223718" w:rsidRDefault="00223718" w:rsidP="00223718"/>
    <w:sectPr w:rsidR="00223718">
      <w:footerReference w:type="default" r:id="rId8"/>
      <w:footerReference w:type="first" r:id="rId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1A1" w:rsidRDefault="00DE31A1">
      <w:pPr>
        <w:spacing w:after="0" w:line="240" w:lineRule="auto"/>
      </w:pPr>
      <w:r>
        <w:separator/>
      </w:r>
    </w:p>
  </w:endnote>
  <w:endnote w:type="continuationSeparator" w:id="0">
    <w:p w:rsidR="00DE31A1" w:rsidRDefault="00DE3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rsidR="00C36963" w:rsidRDefault="00A95A8F">
        <w:pPr>
          <w:pStyle w:val="Footer"/>
        </w:pPr>
        <w:r>
          <w:fldChar w:fldCharType="begin"/>
        </w:r>
        <w:r>
          <w:instrText xml:space="preserve"> PAGE   \* MERGEFORMAT </w:instrText>
        </w:r>
        <w:r>
          <w:fldChar w:fldCharType="separate"/>
        </w:r>
        <w:r w:rsidR="000C0543">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889591"/>
      <w:docPartObj>
        <w:docPartGallery w:val="Page Numbers (Bottom of Page)"/>
        <w:docPartUnique/>
      </w:docPartObj>
    </w:sdtPr>
    <w:sdtEndPr>
      <w:rPr>
        <w:noProof/>
      </w:rPr>
    </w:sdtEndPr>
    <w:sdtContent>
      <w:p w:rsidR="00687519" w:rsidRDefault="00687519">
        <w:pPr>
          <w:pStyle w:val="Footer"/>
        </w:pPr>
        <w:r>
          <w:fldChar w:fldCharType="begin"/>
        </w:r>
        <w:r>
          <w:instrText xml:space="preserve"> PAGE   \* MERGEFORMAT </w:instrText>
        </w:r>
        <w:r>
          <w:fldChar w:fldCharType="separate"/>
        </w:r>
        <w:r w:rsidR="000C054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1A1" w:rsidRDefault="00DE31A1">
      <w:pPr>
        <w:spacing w:after="0" w:line="240" w:lineRule="auto"/>
      </w:pPr>
      <w:r>
        <w:separator/>
      </w:r>
    </w:p>
  </w:footnote>
  <w:footnote w:type="continuationSeparator" w:id="0">
    <w:p w:rsidR="00DE31A1" w:rsidRDefault="00DE3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E6D9C"/>
    <w:multiLevelType w:val="multilevel"/>
    <w:tmpl w:val="767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0D"/>
    <w:rsid w:val="000C0543"/>
    <w:rsid w:val="000C3280"/>
    <w:rsid w:val="000E493E"/>
    <w:rsid w:val="00223718"/>
    <w:rsid w:val="00414F89"/>
    <w:rsid w:val="00452CBA"/>
    <w:rsid w:val="00522AB2"/>
    <w:rsid w:val="00687519"/>
    <w:rsid w:val="006A2C55"/>
    <w:rsid w:val="006E5595"/>
    <w:rsid w:val="009F72AF"/>
    <w:rsid w:val="00A00758"/>
    <w:rsid w:val="00A3065A"/>
    <w:rsid w:val="00A77817"/>
    <w:rsid w:val="00A95A8F"/>
    <w:rsid w:val="00B52456"/>
    <w:rsid w:val="00C36963"/>
    <w:rsid w:val="00C5530D"/>
    <w:rsid w:val="00DB3E96"/>
    <w:rsid w:val="00DE31A1"/>
    <w:rsid w:val="00F84A13"/>
    <w:rsid w:val="00F8672B"/>
    <w:rsid w:val="00F97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CE48F"/>
  <w15:chartTrackingRefBased/>
  <w15:docId w15:val="{0F37E65C-E7D2-4182-8C09-603AE76C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styleId="NormalWeb">
    <w:name w:val="Normal (Web)"/>
    <w:basedOn w:val="Normal"/>
    <w:uiPriority w:val="99"/>
    <w:semiHidden/>
    <w:unhideWhenUsed/>
    <w:rsid w:val="006E5595"/>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84505">
      <w:bodyDiv w:val="1"/>
      <w:marLeft w:val="0"/>
      <w:marRight w:val="0"/>
      <w:marTop w:val="0"/>
      <w:marBottom w:val="0"/>
      <w:divBdr>
        <w:top w:val="none" w:sz="0" w:space="0" w:color="auto"/>
        <w:left w:val="none" w:sz="0" w:space="0" w:color="auto"/>
        <w:bottom w:val="none" w:sz="0" w:space="0" w:color="auto"/>
        <w:right w:val="none" w:sz="0" w:space="0" w:color="auto"/>
      </w:divBdr>
    </w:div>
    <w:div w:id="645084868">
      <w:bodyDiv w:val="1"/>
      <w:marLeft w:val="0"/>
      <w:marRight w:val="0"/>
      <w:marTop w:val="0"/>
      <w:marBottom w:val="0"/>
      <w:divBdr>
        <w:top w:val="none" w:sz="0" w:space="0" w:color="auto"/>
        <w:left w:val="none" w:sz="0" w:space="0" w:color="auto"/>
        <w:bottom w:val="none" w:sz="0" w:space="0" w:color="auto"/>
        <w:right w:val="none" w:sz="0" w:space="0" w:color="auto"/>
      </w:divBdr>
    </w:div>
    <w:div w:id="8869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e\AppData\Roaming\Microsoft\Templates\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312823367343A9A35992ACE390A45F"/>
        <w:category>
          <w:name w:val="General"/>
          <w:gallery w:val="placeholder"/>
        </w:category>
        <w:types>
          <w:type w:val="bbPlcHdr"/>
        </w:types>
        <w:behaviors>
          <w:behavior w:val="content"/>
        </w:behaviors>
        <w:guid w:val="{5ACB0313-2759-4D84-975D-D6AB9778F977}"/>
      </w:docPartPr>
      <w:docPartBody>
        <w:p w:rsidR="0029716E" w:rsidRDefault="00D2734F">
          <w:pPr>
            <w:pStyle w:val="26312823367343A9A35992ACE390A45F"/>
          </w:pPr>
          <w:r>
            <w:rPr>
              <w:rStyle w:val="Emphasis"/>
            </w:rPr>
            <w:t>Emphasis</w:t>
          </w:r>
        </w:p>
      </w:docPartBody>
    </w:docPart>
    <w:docPart>
      <w:docPartPr>
        <w:name w:val="7698563924B34F4983FD803C423261E4"/>
        <w:category>
          <w:name w:val="General"/>
          <w:gallery w:val="placeholder"/>
        </w:category>
        <w:types>
          <w:type w:val="bbPlcHdr"/>
        </w:types>
        <w:behaviors>
          <w:behavior w:val="content"/>
        </w:behaviors>
        <w:guid w:val="{022AA3E8-57FC-40B1-8F21-E976F2E872C0}"/>
      </w:docPartPr>
      <w:docPartBody>
        <w:p w:rsidR="00000000" w:rsidRDefault="0029716E" w:rsidP="0029716E">
          <w:pPr>
            <w:pStyle w:val="7698563924B34F4983FD803C423261E4"/>
          </w:pPr>
          <w:r>
            <w:rPr>
              <w:rStyle w:val="Emphasis"/>
            </w:rPr>
            <w:t>Emphasis</w:t>
          </w:r>
        </w:p>
      </w:docPartBody>
    </w:docPart>
    <w:docPart>
      <w:docPartPr>
        <w:name w:val="34ADD883A92D495FA54B1BEE36D083D8"/>
        <w:category>
          <w:name w:val="General"/>
          <w:gallery w:val="placeholder"/>
        </w:category>
        <w:types>
          <w:type w:val="bbPlcHdr"/>
        </w:types>
        <w:behaviors>
          <w:behavior w:val="content"/>
        </w:behaviors>
        <w:guid w:val="{1E1B9ED5-58AE-49F7-A669-DE133FFF58C3}"/>
      </w:docPartPr>
      <w:docPartBody>
        <w:p w:rsidR="00000000" w:rsidRDefault="0029716E" w:rsidP="0029716E">
          <w:pPr>
            <w:pStyle w:val="34ADD883A92D495FA54B1BEE36D083D8"/>
          </w:pPr>
          <w:r>
            <w:t>To get started right away, just click any placeholder text (such as this) and start typing.</w:t>
          </w:r>
        </w:p>
      </w:docPartBody>
    </w:docPart>
    <w:docPart>
      <w:docPartPr>
        <w:name w:val="5B8F0F9C524E414CBF5F2FB6B24AECC5"/>
        <w:category>
          <w:name w:val="General"/>
          <w:gallery w:val="placeholder"/>
        </w:category>
        <w:types>
          <w:type w:val="bbPlcHdr"/>
        </w:types>
        <w:behaviors>
          <w:behavior w:val="content"/>
        </w:behaviors>
        <w:guid w:val="{A53A21B1-1456-4A61-9490-031295B3578E}"/>
      </w:docPartPr>
      <w:docPartBody>
        <w:p w:rsidR="00000000" w:rsidRDefault="0029716E" w:rsidP="0029716E">
          <w:pPr>
            <w:pStyle w:val="5B8F0F9C524E414CBF5F2FB6B24AECC5"/>
          </w:pPr>
          <w:r>
            <w:t>View and edit this document in Word on your computer, tablet, or phone. You can seamlessly save the document to the cloud from Word on your Windows, Mac, Android, or iOS device.</w:t>
          </w:r>
        </w:p>
      </w:docPartBody>
    </w:docPart>
    <w:docPart>
      <w:docPartPr>
        <w:name w:val="8105C592B3B045AC81094E5269E7AB3D"/>
        <w:category>
          <w:name w:val="General"/>
          <w:gallery w:val="placeholder"/>
        </w:category>
        <w:types>
          <w:type w:val="bbPlcHdr"/>
        </w:types>
        <w:behaviors>
          <w:behavior w:val="content"/>
        </w:behaviors>
        <w:guid w:val="{46A93666-7CBB-4158-BB0F-E55708C2F9A2}"/>
      </w:docPartPr>
      <w:docPartBody>
        <w:p w:rsidR="00000000" w:rsidRDefault="0029716E" w:rsidP="0029716E">
          <w:pPr>
            <w:pStyle w:val="8105C592B3B045AC81094E5269E7AB3D"/>
          </w:pPr>
          <w:r>
            <w:t>“Quote”</w:t>
          </w:r>
        </w:p>
      </w:docPartBody>
    </w:docPart>
    <w:docPart>
      <w:docPartPr>
        <w:name w:val="BDC1DD6E732E4DB584FF346B561514EA"/>
        <w:category>
          <w:name w:val="General"/>
          <w:gallery w:val="placeholder"/>
        </w:category>
        <w:types>
          <w:type w:val="bbPlcHdr"/>
        </w:types>
        <w:behaviors>
          <w:behavior w:val="content"/>
        </w:behaviors>
        <w:guid w:val="{5CF6C3BD-4EA0-4594-93AA-81ABAB3E6059}"/>
      </w:docPartPr>
      <w:docPartBody>
        <w:p w:rsidR="0029716E" w:rsidRDefault="0029716E">
          <w:r>
            <w:t>Want to insert a picture from your files or add a shape, text box, or table? You got it! On the Insert tab of the ribbon, just click the option you need.</w:t>
          </w:r>
        </w:p>
        <w:p w:rsidR="00000000" w:rsidRDefault="0029716E" w:rsidP="0029716E">
          <w:pPr>
            <w:pStyle w:val="BDC1DD6E732E4DB584FF346B561514EA"/>
          </w:pPr>
          <w:r>
            <w:t>Find even more easy-to-use tools on the Insert tab, such as to add a hyperlink or insert a comment.</w:t>
          </w:r>
        </w:p>
      </w:docPartBody>
    </w:docPart>
    <w:docPart>
      <w:docPartPr>
        <w:name w:val="9C19C30E1AE9432180D173B137D7774E"/>
        <w:category>
          <w:name w:val="General"/>
          <w:gallery w:val="placeholder"/>
        </w:category>
        <w:types>
          <w:type w:val="bbPlcHdr"/>
        </w:types>
        <w:behaviors>
          <w:behavior w:val="content"/>
        </w:behaviors>
        <w:guid w:val="{9B73624D-5781-41C2-B09D-032341A5B9F3}"/>
      </w:docPartPr>
      <w:docPartBody>
        <w:p w:rsidR="00000000" w:rsidRDefault="0029716E" w:rsidP="0029716E">
          <w:pPr>
            <w:pStyle w:val="9C19C30E1AE9432180D173B137D7774E"/>
          </w:pPr>
          <w:r>
            <w:t>Heading 2</w:t>
          </w:r>
        </w:p>
      </w:docPartBody>
    </w:docPart>
    <w:docPart>
      <w:docPartPr>
        <w:name w:val="B98BFFBC6B7346248748CECA0148E513"/>
        <w:category>
          <w:name w:val="General"/>
          <w:gallery w:val="placeholder"/>
        </w:category>
        <w:types>
          <w:type w:val="bbPlcHdr"/>
        </w:types>
        <w:behaviors>
          <w:behavior w:val="content"/>
        </w:behaviors>
        <w:guid w:val="{72D8B118-87AB-47AE-A952-8F931591ABEF}"/>
      </w:docPartPr>
      <w:docPartBody>
        <w:p w:rsidR="0029716E" w:rsidRDefault="0029716E">
          <w:pPr>
            <w:pStyle w:val="ListBullet"/>
          </w:pPr>
          <w:r>
            <w:t>Use styles to easily format your Word documents in no time. For example, this text uses the List Bullet style.</w:t>
          </w:r>
        </w:p>
        <w:p w:rsidR="00000000" w:rsidRDefault="0029716E" w:rsidP="0029716E">
          <w:pPr>
            <w:pStyle w:val="B98BFFBC6B7346248748CECA0148E513"/>
          </w:pPr>
          <w:r>
            <w:t>On the Home tab of the ribbon, check out Styles to apply the formatting you want with just a click.</w:t>
          </w:r>
        </w:p>
      </w:docPartBody>
    </w:docPart>
    <w:docPart>
      <w:docPartPr>
        <w:name w:val="682F5845995F4B909550D8FFBE052F55"/>
        <w:category>
          <w:name w:val="General"/>
          <w:gallery w:val="placeholder"/>
        </w:category>
        <w:types>
          <w:type w:val="bbPlcHdr"/>
        </w:types>
        <w:behaviors>
          <w:behavior w:val="content"/>
        </w:behaviors>
        <w:guid w:val="{595D9CD0-727D-4492-9D35-B433A319642F}"/>
      </w:docPartPr>
      <w:docPartBody>
        <w:p w:rsidR="00000000" w:rsidRDefault="0029716E" w:rsidP="0029716E">
          <w:pPr>
            <w:pStyle w:val="682F5845995F4B909550D8FFBE052F55"/>
          </w:pPr>
          <w:r>
            <w:rPr>
              <w:rStyle w:val="Emphasis"/>
            </w:rPr>
            <w:t>Emphasis</w:t>
          </w:r>
        </w:p>
      </w:docPartBody>
    </w:docPart>
    <w:docPart>
      <w:docPartPr>
        <w:name w:val="3C9475EC346E4A8591D5F8B30E5FF7F9"/>
        <w:category>
          <w:name w:val="General"/>
          <w:gallery w:val="placeholder"/>
        </w:category>
        <w:types>
          <w:type w:val="bbPlcHdr"/>
        </w:types>
        <w:behaviors>
          <w:behavior w:val="content"/>
        </w:behaviors>
        <w:guid w:val="{6F215478-A533-4045-B147-CDB6D1370180}"/>
      </w:docPartPr>
      <w:docPartBody>
        <w:p w:rsidR="00000000" w:rsidRDefault="0029716E" w:rsidP="0029716E">
          <w:pPr>
            <w:pStyle w:val="3C9475EC346E4A8591D5F8B30E5FF7F9"/>
          </w:pPr>
          <w:r>
            <w:t>To get started right away, just click any placeholder text (such as this) and start typing.</w:t>
          </w:r>
        </w:p>
      </w:docPartBody>
    </w:docPart>
    <w:docPart>
      <w:docPartPr>
        <w:name w:val="89C0EDFB96074249A07AF39D2C7170C6"/>
        <w:category>
          <w:name w:val="General"/>
          <w:gallery w:val="placeholder"/>
        </w:category>
        <w:types>
          <w:type w:val="bbPlcHdr"/>
        </w:types>
        <w:behaviors>
          <w:behavior w:val="content"/>
        </w:behaviors>
        <w:guid w:val="{96BFA689-9538-4DED-9BCA-FDC6D7BA5799}"/>
      </w:docPartPr>
      <w:docPartBody>
        <w:p w:rsidR="00000000" w:rsidRDefault="0029716E" w:rsidP="0029716E">
          <w:pPr>
            <w:pStyle w:val="89C0EDFB96074249A07AF39D2C7170C6"/>
          </w:pPr>
          <w:r>
            <w:t>View and edit this document in Word on your computer, tablet, or phone. You can seamlessly save the document to the cloud from Word on your Windows, Mac, Android, or iOS device.</w:t>
          </w:r>
        </w:p>
      </w:docPartBody>
    </w:docPart>
    <w:docPart>
      <w:docPartPr>
        <w:name w:val="32A6E4C72EFF470191D3A196BCC16401"/>
        <w:category>
          <w:name w:val="General"/>
          <w:gallery w:val="placeholder"/>
        </w:category>
        <w:types>
          <w:type w:val="bbPlcHdr"/>
        </w:types>
        <w:behaviors>
          <w:behavior w:val="content"/>
        </w:behaviors>
        <w:guid w:val="{B58863CB-B720-4E90-A38A-0E6D632A8165}"/>
      </w:docPartPr>
      <w:docPartBody>
        <w:p w:rsidR="00000000" w:rsidRDefault="0029716E" w:rsidP="0029716E">
          <w:pPr>
            <w:pStyle w:val="32A6E4C72EFF470191D3A196BCC16401"/>
          </w:pPr>
          <w:r>
            <w:t>“Quote”</w:t>
          </w:r>
        </w:p>
      </w:docPartBody>
    </w:docPart>
    <w:docPart>
      <w:docPartPr>
        <w:name w:val="42B33E4D3C484EF4AECCEC0D9F7D8A11"/>
        <w:category>
          <w:name w:val="General"/>
          <w:gallery w:val="placeholder"/>
        </w:category>
        <w:types>
          <w:type w:val="bbPlcHdr"/>
        </w:types>
        <w:behaviors>
          <w:behavior w:val="content"/>
        </w:behaviors>
        <w:guid w:val="{C27ED2EF-BDD5-4F5F-B851-929B9FCA7F57}"/>
      </w:docPartPr>
      <w:docPartBody>
        <w:p w:rsidR="0029716E" w:rsidRDefault="0029716E">
          <w:r>
            <w:t>Want to insert a picture from your files or add a shape, text box, or table? You got it! On the Insert tab of the ribbon, just click the option you need.</w:t>
          </w:r>
        </w:p>
        <w:p w:rsidR="00000000" w:rsidRDefault="0029716E" w:rsidP="0029716E">
          <w:pPr>
            <w:pStyle w:val="42B33E4D3C484EF4AECCEC0D9F7D8A11"/>
          </w:pPr>
          <w:r>
            <w:t>Find even more easy-to-use tools on the Insert tab, such as to add a hyperlink or insert a comment.</w:t>
          </w:r>
        </w:p>
      </w:docPartBody>
    </w:docPart>
    <w:docPart>
      <w:docPartPr>
        <w:name w:val="B2E8406504554FBDB85FA706AE87F35B"/>
        <w:category>
          <w:name w:val="General"/>
          <w:gallery w:val="placeholder"/>
        </w:category>
        <w:types>
          <w:type w:val="bbPlcHdr"/>
        </w:types>
        <w:behaviors>
          <w:behavior w:val="content"/>
        </w:behaviors>
        <w:guid w:val="{E0B94DCA-E68E-47D7-AFD2-6E2445E7F1DF}"/>
      </w:docPartPr>
      <w:docPartBody>
        <w:p w:rsidR="00000000" w:rsidRDefault="0029716E" w:rsidP="0029716E">
          <w:pPr>
            <w:pStyle w:val="B2E8406504554FBDB85FA706AE87F35B"/>
          </w:pPr>
          <w:r>
            <w:t>Heading 2</w:t>
          </w:r>
        </w:p>
      </w:docPartBody>
    </w:docPart>
    <w:docPart>
      <w:docPartPr>
        <w:name w:val="0E341F5AE9C9413FACB5FA82294D35A8"/>
        <w:category>
          <w:name w:val="General"/>
          <w:gallery w:val="placeholder"/>
        </w:category>
        <w:types>
          <w:type w:val="bbPlcHdr"/>
        </w:types>
        <w:behaviors>
          <w:behavior w:val="content"/>
        </w:behaviors>
        <w:guid w:val="{A31A410F-FDE0-4C19-8985-00F698825DD8}"/>
      </w:docPartPr>
      <w:docPartBody>
        <w:p w:rsidR="0029716E" w:rsidRDefault="0029716E">
          <w:pPr>
            <w:pStyle w:val="ListBullet"/>
          </w:pPr>
          <w:r>
            <w:t>Use styles to easily format your Word documents in no time. For example, this text uses the List Bullet style.</w:t>
          </w:r>
        </w:p>
        <w:p w:rsidR="00000000" w:rsidRDefault="0029716E" w:rsidP="0029716E">
          <w:pPr>
            <w:pStyle w:val="0E341F5AE9C9413FACB5FA82294D35A8"/>
          </w:pPr>
          <w:r>
            <w:t>On the Home tab of the ribbon, check out Styles to apply the formatting you want with just a 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5B9BD5"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4F"/>
    <w:rsid w:val="0022469D"/>
    <w:rsid w:val="0029716E"/>
    <w:rsid w:val="00D2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DDB58A104F432292B98C79C7F266AE">
    <w:name w:val="A7DDB58A104F432292B98C79C7F266AE"/>
    <w:pPr>
      <w:bidi/>
    </w:pPr>
  </w:style>
  <w:style w:type="paragraph" w:customStyle="1" w:styleId="B3E8659A450C45DB90504EC1AB248581">
    <w:name w:val="B3E8659A450C45DB90504EC1AB248581"/>
    <w:pPr>
      <w:bidi/>
    </w:pPr>
  </w:style>
  <w:style w:type="paragraph" w:customStyle="1" w:styleId="FE35E37687E344E897646778BD7EE125">
    <w:name w:val="FE35E37687E344E897646778BD7EE125"/>
    <w:pPr>
      <w:bidi/>
    </w:pPr>
  </w:style>
  <w:style w:type="character" w:styleId="Emphasis">
    <w:name w:val="Emphasis"/>
    <w:basedOn w:val="DefaultParagraphFont"/>
    <w:uiPriority w:val="8"/>
    <w:qFormat/>
    <w:rsid w:val="0029716E"/>
    <w:rPr>
      <w:b w:val="0"/>
      <w:i w:val="0"/>
      <w:iCs/>
      <w:color w:val="2E74B5" w:themeColor="accent1" w:themeShade="BF"/>
    </w:rPr>
  </w:style>
  <w:style w:type="paragraph" w:customStyle="1" w:styleId="26312823367343A9A35992ACE390A45F">
    <w:name w:val="26312823367343A9A35992ACE390A45F"/>
    <w:pPr>
      <w:bidi/>
    </w:pPr>
  </w:style>
  <w:style w:type="paragraph" w:customStyle="1" w:styleId="006C57FD70DB4245ABAB8E800B7B8350">
    <w:name w:val="006C57FD70DB4245ABAB8E800B7B8350"/>
    <w:pPr>
      <w:bidi/>
    </w:pPr>
  </w:style>
  <w:style w:type="paragraph" w:customStyle="1" w:styleId="47D18EE856FB4689B0AD02E22B7DACC3">
    <w:name w:val="47D18EE856FB4689B0AD02E22B7DACC3"/>
    <w:pPr>
      <w:bidi/>
    </w:pPr>
  </w:style>
  <w:style w:type="paragraph" w:customStyle="1" w:styleId="088CE5B32CC54D27B740CE69F7F6149F">
    <w:name w:val="088CE5B32CC54D27B740CE69F7F6149F"/>
    <w:pPr>
      <w:bidi/>
    </w:pPr>
  </w:style>
  <w:style w:type="paragraph" w:customStyle="1" w:styleId="890B78D818224CC3B6A940A3777C8467">
    <w:name w:val="890B78D818224CC3B6A940A3777C8467"/>
    <w:pPr>
      <w:bidi/>
    </w:pPr>
  </w:style>
  <w:style w:type="paragraph" w:customStyle="1" w:styleId="8CC6DA26DEFA4385A78CEB66F5653DCB">
    <w:name w:val="8CC6DA26DEFA4385A78CEB66F5653DCB"/>
    <w:pPr>
      <w:bidi/>
    </w:pPr>
  </w:style>
  <w:style w:type="paragraph" w:customStyle="1" w:styleId="E7A439474C1A48FA832AAA2B4B774303">
    <w:name w:val="E7A439474C1A48FA832AAA2B4B774303"/>
    <w:pPr>
      <w:bidi/>
    </w:pPr>
  </w:style>
  <w:style w:type="paragraph" w:customStyle="1" w:styleId="ED76F78E627C46FD897B536046D685AA">
    <w:name w:val="ED76F78E627C46FD897B536046D685AA"/>
    <w:pPr>
      <w:bidi/>
    </w:pPr>
  </w:style>
  <w:style w:type="paragraph" w:styleId="ListBullet">
    <w:name w:val="List Bullet"/>
    <w:basedOn w:val="Normal"/>
    <w:uiPriority w:val="12"/>
    <w:qFormat/>
    <w:rsid w:val="0029716E"/>
    <w:pPr>
      <w:numPr>
        <w:numId w:val="1"/>
      </w:numPr>
      <w:bidi w:val="0"/>
      <w:spacing w:line="312" w:lineRule="auto"/>
    </w:pPr>
    <w:rPr>
      <w:rFonts w:eastAsiaTheme="minorHAnsi"/>
      <w:i/>
      <w:color w:val="657C9C" w:themeColor="text2" w:themeTint="BF"/>
      <w:sz w:val="24"/>
      <w:szCs w:val="20"/>
      <w:lang w:eastAsia="ja-JP"/>
    </w:rPr>
  </w:style>
  <w:style w:type="paragraph" w:customStyle="1" w:styleId="9D15924E69EB412397ECC91DC6AE4ABA">
    <w:name w:val="9D15924E69EB412397ECC91DC6AE4ABA"/>
    <w:pPr>
      <w:bidi/>
    </w:pPr>
  </w:style>
  <w:style w:type="paragraph" w:customStyle="1" w:styleId="C3AD5ED4AA3E4374B98B7AD790FD4FFD">
    <w:name w:val="C3AD5ED4AA3E4374B98B7AD790FD4FFD"/>
    <w:pPr>
      <w:bidi/>
    </w:pPr>
  </w:style>
  <w:style w:type="paragraph" w:customStyle="1" w:styleId="D5F8E4A4D31844C5975E15B7FFB83A73">
    <w:name w:val="D5F8E4A4D31844C5975E15B7FFB83A73"/>
    <w:pPr>
      <w:bidi/>
    </w:pPr>
  </w:style>
  <w:style w:type="paragraph" w:customStyle="1" w:styleId="E28B0BCCF38347F1B74EEC22F9B144C7">
    <w:name w:val="E28B0BCCF38347F1B74EEC22F9B144C7"/>
    <w:pPr>
      <w:bidi/>
    </w:pPr>
  </w:style>
  <w:style w:type="paragraph" w:customStyle="1" w:styleId="45D49A54B24546AFB489C2133D494359">
    <w:name w:val="45D49A54B24546AFB489C2133D494359"/>
    <w:pPr>
      <w:bidi/>
    </w:pPr>
  </w:style>
  <w:style w:type="paragraph" w:customStyle="1" w:styleId="EBE40301D16A4E6BA48A16380FDC7CE7">
    <w:name w:val="EBE40301D16A4E6BA48A16380FDC7CE7"/>
    <w:pPr>
      <w:bidi/>
    </w:pPr>
  </w:style>
  <w:style w:type="paragraph" w:customStyle="1" w:styleId="53C3C445A7AF42448B62A998BA1C7457">
    <w:name w:val="53C3C445A7AF42448B62A998BA1C7457"/>
    <w:pPr>
      <w:bidi/>
    </w:pPr>
  </w:style>
  <w:style w:type="paragraph" w:customStyle="1" w:styleId="6076E159A0CE4E22BF06FA13E82A689A">
    <w:name w:val="6076E159A0CE4E22BF06FA13E82A689A"/>
    <w:pPr>
      <w:bidi/>
    </w:pPr>
  </w:style>
  <w:style w:type="paragraph" w:customStyle="1" w:styleId="C1EBC3125B7341CCB430702DF8E73777">
    <w:name w:val="C1EBC3125B7341CCB430702DF8E73777"/>
    <w:pPr>
      <w:bidi/>
    </w:pPr>
  </w:style>
  <w:style w:type="paragraph" w:customStyle="1" w:styleId="7698563924B34F4983FD803C423261E4">
    <w:name w:val="7698563924B34F4983FD803C423261E4"/>
    <w:rsid w:val="0029716E"/>
    <w:pPr>
      <w:bidi/>
    </w:pPr>
  </w:style>
  <w:style w:type="paragraph" w:customStyle="1" w:styleId="34ADD883A92D495FA54B1BEE36D083D8">
    <w:name w:val="34ADD883A92D495FA54B1BEE36D083D8"/>
    <w:rsid w:val="0029716E"/>
    <w:pPr>
      <w:bidi/>
    </w:pPr>
  </w:style>
  <w:style w:type="paragraph" w:customStyle="1" w:styleId="3E15FD60E79E43C6982EDF185E6AC73A">
    <w:name w:val="3E15FD60E79E43C6982EDF185E6AC73A"/>
    <w:rsid w:val="0029716E"/>
    <w:pPr>
      <w:bidi/>
    </w:pPr>
  </w:style>
  <w:style w:type="paragraph" w:customStyle="1" w:styleId="5B8F0F9C524E414CBF5F2FB6B24AECC5">
    <w:name w:val="5B8F0F9C524E414CBF5F2FB6B24AECC5"/>
    <w:rsid w:val="0029716E"/>
    <w:pPr>
      <w:bidi/>
    </w:pPr>
  </w:style>
  <w:style w:type="paragraph" w:customStyle="1" w:styleId="8105C592B3B045AC81094E5269E7AB3D">
    <w:name w:val="8105C592B3B045AC81094E5269E7AB3D"/>
    <w:rsid w:val="0029716E"/>
    <w:pPr>
      <w:bidi/>
    </w:pPr>
  </w:style>
  <w:style w:type="paragraph" w:customStyle="1" w:styleId="BDC1DD6E732E4DB584FF346B561514EA">
    <w:name w:val="BDC1DD6E732E4DB584FF346B561514EA"/>
    <w:rsid w:val="0029716E"/>
    <w:pPr>
      <w:bidi/>
    </w:pPr>
  </w:style>
  <w:style w:type="paragraph" w:customStyle="1" w:styleId="9C19C30E1AE9432180D173B137D7774E">
    <w:name w:val="9C19C30E1AE9432180D173B137D7774E"/>
    <w:rsid w:val="0029716E"/>
    <w:pPr>
      <w:bidi/>
    </w:pPr>
  </w:style>
  <w:style w:type="paragraph" w:customStyle="1" w:styleId="B98BFFBC6B7346248748CECA0148E513">
    <w:name w:val="B98BFFBC6B7346248748CECA0148E513"/>
    <w:rsid w:val="0029716E"/>
    <w:pPr>
      <w:bidi/>
    </w:pPr>
  </w:style>
  <w:style w:type="paragraph" w:customStyle="1" w:styleId="682F5845995F4B909550D8FFBE052F55">
    <w:name w:val="682F5845995F4B909550D8FFBE052F55"/>
    <w:rsid w:val="0029716E"/>
    <w:pPr>
      <w:bidi/>
    </w:pPr>
  </w:style>
  <w:style w:type="paragraph" w:customStyle="1" w:styleId="3C9475EC346E4A8591D5F8B30E5FF7F9">
    <w:name w:val="3C9475EC346E4A8591D5F8B30E5FF7F9"/>
    <w:rsid w:val="0029716E"/>
    <w:pPr>
      <w:bidi/>
    </w:pPr>
  </w:style>
  <w:style w:type="paragraph" w:customStyle="1" w:styleId="CB7427186DEF4496A18DD23C53C4FFEE">
    <w:name w:val="CB7427186DEF4496A18DD23C53C4FFEE"/>
    <w:rsid w:val="0029716E"/>
    <w:pPr>
      <w:bidi/>
    </w:pPr>
  </w:style>
  <w:style w:type="paragraph" w:customStyle="1" w:styleId="89C0EDFB96074249A07AF39D2C7170C6">
    <w:name w:val="89C0EDFB96074249A07AF39D2C7170C6"/>
    <w:rsid w:val="0029716E"/>
    <w:pPr>
      <w:bidi/>
    </w:pPr>
  </w:style>
  <w:style w:type="paragraph" w:customStyle="1" w:styleId="32A6E4C72EFF470191D3A196BCC16401">
    <w:name w:val="32A6E4C72EFF470191D3A196BCC16401"/>
    <w:rsid w:val="0029716E"/>
    <w:pPr>
      <w:bidi/>
    </w:pPr>
  </w:style>
  <w:style w:type="paragraph" w:customStyle="1" w:styleId="42B33E4D3C484EF4AECCEC0D9F7D8A11">
    <w:name w:val="42B33E4D3C484EF4AECCEC0D9F7D8A11"/>
    <w:rsid w:val="0029716E"/>
    <w:pPr>
      <w:bidi/>
    </w:pPr>
  </w:style>
  <w:style w:type="paragraph" w:customStyle="1" w:styleId="B2E8406504554FBDB85FA706AE87F35B">
    <w:name w:val="B2E8406504554FBDB85FA706AE87F35B"/>
    <w:rsid w:val="0029716E"/>
    <w:pPr>
      <w:bidi/>
    </w:pPr>
  </w:style>
  <w:style w:type="paragraph" w:customStyle="1" w:styleId="0E341F5AE9C9413FACB5FA82294D35A8">
    <w:name w:val="0E341F5AE9C9413FACB5FA82294D35A8"/>
    <w:rsid w:val="0029716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Template>
  <TotalTime>43</TotalTime>
  <Pages>9</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officee</dc:creator>
  <cp:keywords/>
  <dc:description/>
  <cp:lastModifiedBy>officee</cp:lastModifiedBy>
  <cp:revision>2</cp:revision>
  <dcterms:created xsi:type="dcterms:W3CDTF">2024-04-24T16:07:00Z</dcterms:created>
  <dcterms:modified xsi:type="dcterms:W3CDTF">2024-04-25T21:54:00Z</dcterms:modified>
</cp:coreProperties>
</file>