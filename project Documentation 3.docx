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963" w:rsidRDefault="00F9710D" w:rsidP="00F9710D">
      <w:pPr>
        <w:pStyle w:val="Title"/>
      </w:pPr>
      <w:r>
        <w:t>software development</w:t>
      </w:r>
    </w:p>
    <w:p w:rsidR="00C36963" w:rsidRDefault="00F9710D" w:rsidP="00F9710D">
      <w:pPr>
        <w:pStyle w:val="Subtitle"/>
      </w:pPr>
      <w:r>
        <w:t>Room Booker</w:t>
      </w:r>
    </w:p>
    <w:p w:rsidR="00F9710D" w:rsidRPr="00F9710D" w:rsidRDefault="00F9710D" w:rsidP="00F9710D">
      <w:pPr>
        <w:pStyle w:val="Author"/>
      </w:pPr>
      <w:r>
        <w:rPr>
          <w:noProof/>
          <w:lang w:eastAsia="en-US"/>
        </w:rPr>
        <w:drawing>
          <wp:inline distT="0" distB="0" distL="0" distR="0">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826" cy="3991798"/>
                    </a:xfrm>
                    <a:prstGeom prst="rect">
                      <a:avLst/>
                    </a:prstGeom>
                  </pic:spPr>
                </pic:pic>
              </a:graphicData>
            </a:graphic>
          </wp:inline>
        </w:drawing>
      </w:r>
    </w:p>
    <w:p w:rsidR="00C36963" w:rsidRDefault="00C36963"/>
    <w:p w:rsidR="00C36963" w:rsidRDefault="00F9710D" w:rsidP="00F9710D">
      <w:pPr>
        <w:pStyle w:val="Author"/>
      </w:pPr>
      <w:r>
        <w:t>Friends team</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36963" w:rsidRDefault="00A95A8F">
          <w:pPr>
            <w:pStyle w:val="TOCHeading"/>
          </w:pPr>
          <w:r>
            <w:rPr>
              <w:rStyle w:val="Emphasis"/>
            </w:rPr>
            <w:t>TAble of</w:t>
          </w:r>
          <w:r>
            <w:rPr>
              <w:rStyle w:val="Emphasis"/>
            </w:rPr>
            <w:br/>
          </w:r>
          <w:r>
            <w:t>Contents</w:t>
          </w:r>
        </w:p>
        <w:p w:rsidR="00F9710D" w:rsidRDefault="00A95A8F" w:rsidP="00F9710D">
          <w:pPr>
            <w:pStyle w:val="TOC1"/>
            <w:rPr>
              <w:noProof/>
            </w:rPr>
          </w:pPr>
          <w:r>
            <w:rPr>
              <w:noProof/>
            </w:rPr>
            <w:fldChar w:fldCharType="begin"/>
          </w:r>
          <w:r>
            <w:instrText xml:space="preserve"> TOC \o "1-3" \u </w:instrText>
          </w:r>
          <w:r>
            <w:rPr>
              <w:noProof/>
            </w:rPr>
            <w:fldChar w:fldCharType="separate"/>
          </w:r>
          <w:r w:rsidR="00F9710D">
            <w:rPr>
              <w:iCs/>
              <w:noProof/>
              <w:color w:val="F75952" w:themeColor="accent1"/>
            </w:rPr>
            <w:t xml:space="preserve">introduction </w:t>
          </w:r>
          <w:r>
            <w:rPr>
              <w:noProof/>
            </w:rPr>
            <w:tab/>
          </w:r>
          <w:r>
            <w:rPr>
              <w:noProof/>
            </w:rPr>
            <w:fldChar w:fldCharType="begin"/>
          </w:r>
          <w:r>
            <w:rPr>
              <w:noProof/>
            </w:rPr>
            <w:instrText xml:space="preserve"> PAGEREF _Toc408396851 \h </w:instrText>
          </w:r>
          <w:r>
            <w:rPr>
              <w:noProof/>
            </w:rPr>
          </w:r>
          <w:r>
            <w:rPr>
              <w:noProof/>
            </w:rPr>
            <w:fldChar w:fldCharType="separate"/>
          </w:r>
          <w:r w:rsidR="00F9710D">
            <w:rPr>
              <w:noProof/>
            </w:rPr>
            <w:t>1</w:t>
          </w:r>
          <w:r>
            <w:rPr>
              <w:noProof/>
            </w:rPr>
            <w:fldChar w:fldCharType="end"/>
          </w:r>
        </w:p>
        <w:p w:rsidR="00F9710D" w:rsidRDefault="00F9710D" w:rsidP="000C0543">
          <w:pPr>
            <w:pStyle w:val="TOC1"/>
            <w:rPr>
              <w:noProof/>
            </w:rPr>
          </w:pPr>
          <w:r>
            <w:rPr>
              <w:noProof/>
            </w:rPr>
            <w:fldChar w:fldCharType="begin"/>
          </w:r>
          <w:r>
            <w:instrText xml:space="preserve"> TOC \o "1-3" \u </w:instrText>
          </w:r>
          <w:r>
            <w:rPr>
              <w:noProof/>
            </w:rPr>
            <w:fldChar w:fldCharType="separate"/>
          </w:r>
          <w:r>
            <w:rPr>
              <w:iCs/>
              <w:noProof/>
              <w:color w:val="F75952" w:themeColor="accent1"/>
            </w:rPr>
            <w:t xml:space="preserve"> project overview</w:t>
          </w:r>
          <w:r>
            <w:rPr>
              <w:noProof/>
            </w:rPr>
            <w:tab/>
          </w:r>
          <w:r w:rsidR="000C0543">
            <w:rPr>
              <w:noProof/>
            </w:rPr>
            <w:t>4</w:t>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requirment analysis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architecture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sidRPr="00F9710D">
            <w:rPr>
              <w:rFonts w:asciiTheme="minorHAnsi" w:hAnsiTheme="minorHAnsi"/>
              <w:iCs/>
              <w:noProof/>
              <w:color w:val="F75952" w:themeColor="accent1"/>
            </w:rPr>
            <w:t xml:space="preserve"> </w:t>
          </w:r>
          <w:r w:rsidRPr="00F9710D">
            <w:rPr>
              <w:rFonts w:asciiTheme="minorHAnsi" w:eastAsia="Times New Roman" w:hAnsiTheme="minorHAnsi" w:cs="Times New Roman"/>
              <w:color w:val="F75952" w:themeColor="accent1"/>
              <w:szCs w:val="28"/>
            </w:rPr>
            <w:t>Technologies Used</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Installation and Setup</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Configuration</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Usage Guide</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sidRPr="00F9710D">
            <w:rPr>
              <w:rFonts w:ascii="Times New Roman" w:eastAsia="Times New Roman" w:hAnsi="Times New Roman" w:cs="Times New Roman"/>
              <w:szCs w:val="28"/>
            </w:rPr>
            <w:t xml:space="preserve"> </w:t>
          </w:r>
          <w:r w:rsidRPr="00F9710D">
            <w:rPr>
              <w:rFonts w:eastAsia="Times New Roman" w:cs="Times New Roman"/>
              <w:color w:val="F75952" w:themeColor="accent1"/>
              <w:szCs w:val="28"/>
            </w:rPr>
            <w:t>Database Schema</w:t>
          </w:r>
          <w:r>
            <w:rPr>
              <w:iCs/>
              <w:noProof/>
              <w:color w:val="F75952" w:themeColor="accent1"/>
            </w:rPr>
            <w:t xml:space="preserve">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Pr="00F9710D" w:rsidRDefault="00F9710D" w:rsidP="00F9710D">
          <w:pPr>
            <w:pStyle w:val="TOC1"/>
          </w:pPr>
          <w:r>
            <w:rPr>
              <w:b w:val="0"/>
              <w:bCs w:val="0"/>
              <w:caps w:val="0"/>
            </w:rPr>
            <w:fldChar w:fldCharType="end"/>
          </w:r>
          <w:r w:rsidRPr="00F9710D">
            <w:t xml:space="preserve"> </w:t>
          </w:r>
        </w:p>
        <w:p w:rsidR="00C36963" w:rsidRDefault="00A95A8F">
          <w:r>
            <w:rPr>
              <w:rFonts w:asciiTheme="majorHAnsi" w:hAnsiTheme="majorHAnsi"/>
              <w:b/>
              <w:bCs/>
              <w:caps/>
              <w:color w:val="2A2A2A" w:themeColor="text2"/>
              <w:sz w:val="28"/>
            </w:rPr>
            <w:fldChar w:fldCharType="end"/>
          </w:r>
        </w:p>
      </w:sdtContent>
    </w:sdt>
    <w:p w:rsidR="00C36963" w:rsidRDefault="00C36963">
      <w:pPr>
        <w:sectPr w:rsidR="00C36963">
          <w:pgSz w:w="12240" w:h="15840"/>
          <w:pgMar w:top="2520" w:right="1800" w:bottom="1728" w:left="1800" w:header="720" w:footer="720" w:gutter="0"/>
          <w:pgNumType w:fmt="lowerRoman" w:start="1"/>
          <w:cols w:space="720"/>
          <w:titlePg/>
          <w:docGrid w:linePitch="360"/>
        </w:sectPr>
      </w:pPr>
    </w:p>
    <w:bookmarkStart w:id="0" w:name="_Toc408396851"/>
    <w:p w:rsidR="00223718" w:rsidRPr="00223718" w:rsidRDefault="007C4A8D" w:rsidP="00223718">
      <w:pPr>
        <w:pStyle w:val="Heading1"/>
      </w:pPr>
      <w:sdt>
        <w:sdtPr>
          <w:rPr>
            <w:rStyle w:val="Emphasis"/>
          </w:rPr>
          <w:alias w:val="Emphasized heading text:"/>
          <w:tag w:val="Emphasized heading text:"/>
          <w:id w:val="535541503"/>
          <w:placeholder>
            <w:docPart w:val="26312823367343A9A35992ACE390A45F"/>
          </w:placeholder>
          <w:temporary/>
          <w:showingPlcHdr/>
          <w15:appearance w15:val="hidden"/>
        </w:sdtPr>
        <w:sdtContent>
          <w:r w:rsidR="00A95A8F">
            <w:rPr>
              <w:rStyle w:val="Emphasis"/>
            </w:rPr>
            <w:t>Emphasis</w:t>
          </w:r>
        </w:sdtContent>
      </w:sdt>
      <w:r w:rsidR="00A95A8F">
        <w:br/>
      </w:r>
      <w:bookmarkEnd w:id="0"/>
      <w:r w:rsidR="00223718">
        <w:t>introduction</w:t>
      </w:r>
    </w:p>
    <w:p w:rsidR="00C36963" w:rsidRDefault="006E5595" w:rsidP="006E5595">
      <w:r>
        <w:t>Welcome to the world of seamless hotel room booking! Our latest software development project introduces a cutting-edge web application tailored to streamline the process of reserving rooms across various hotels. Designed with both convenience and efficiency in mind, our platform aims to revolutionize the way individuals and businesses manage their accommodation needs</w:t>
      </w:r>
    </w:p>
    <w:p w:rsidR="00C36963" w:rsidRDefault="006E5595" w:rsidP="00223718">
      <w:pPr>
        <w:pStyle w:val="Heading2"/>
      </w:pPr>
      <w:r>
        <w:t xml:space="preserve">goals and objectives </w:t>
      </w:r>
    </w:p>
    <w:p w:rsidR="006E5595" w:rsidRPr="006E5595" w:rsidRDefault="006E5595" w:rsidP="006E5595">
      <w:pPr>
        <w:pStyle w:val="NormalWeb"/>
        <w:rPr>
          <w:rFonts w:asciiTheme="minorHAnsi" w:hAnsiTheme="minorHAnsi"/>
        </w:rPr>
      </w:pPr>
      <w:r w:rsidRPr="006E5595">
        <w:rPr>
          <w:rFonts w:asciiTheme="minorHAnsi" w:hAnsiTheme="minorHAnsi"/>
        </w:rPr>
        <w:t>At the heart of our project lies a set of clear goals and objectives aimed at enhancing the booking experience for our users. Our primary goals include:</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Simplifying the booking process: We strive to eliminate the complexities often associated with reserving rooms by providing a user-friendly interface that guides users effortlessly through the process.</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Expanding accessibility: Our platform is designed to be accessible to a wide range of users, from individual travelers to corporate clients, ensuring that everyone can benefit from its features.</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lastRenderedPageBreak/>
        <w:t>Enhancing efficiency: By automating various aspects of the booking process, we aim to save users time and effort while ensuring accuracy and reliability.</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Promoting transparency: We prioritize transparency in pricing, availability, and booking conditions, fostering trust and confidence among our users.</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Facilitating customization: Recognizing the diverse needs of our users, we offer flexible options for customizing bookings to suit individual preferences and requirements</w:t>
      </w:r>
    </w:p>
    <w:p w:rsidR="006E5595" w:rsidRDefault="006E5595">
      <w:pPr>
        <w:pStyle w:val="Heading2"/>
        <w:rPr>
          <w:noProof/>
          <w:lang w:eastAsia="en-US"/>
        </w:rPr>
      </w:pPr>
      <w:bookmarkStart w:id="1" w:name="_Toc408396853"/>
    </w:p>
    <w:p w:rsidR="00C36963" w:rsidRDefault="006E5595" w:rsidP="006E5595">
      <w:pPr>
        <w:pStyle w:val="Heading2"/>
      </w:pPr>
      <w:r>
        <w:t>t</w:t>
      </w:r>
      <w:bookmarkEnd w:id="1"/>
      <w:r>
        <w:t>arget audience</w:t>
      </w:r>
    </w:p>
    <w:p w:rsidR="00C36963" w:rsidRPr="006600F4" w:rsidRDefault="000C0543" w:rsidP="000C0543">
      <w:pPr>
        <w:pStyle w:val="ListBullet"/>
        <w:rPr>
          <w:i w:val="0"/>
          <w:iCs/>
        </w:rPr>
      </w:pPr>
      <w:r w:rsidRPr="006600F4">
        <w:rPr>
          <w:i w:val="0"/>
          <w:iCs/>
        </w:rPr>
        <w:t>Our web application caters to a diverse audience spanning leisure travelers, business professionals, event planners, and travel agents. Whether you're planning a weekend getaway, organizing a corporate event, or arranging accommodations for a group trip, our platform is designed to meet your needs efficiently and effectively</w:t>
      </w:r>
    </w:p>
    <w:p w:rsidR="00C36963" w:rsidRDefault="00C36963" w:rsidP="00A00758"/>
    <w:p w:rsidR="000C0543" w:rsidRDefault="000C0543" w:rsidP="00A00758"/>
    <w:p w:rsidR="000C0543" w:rsidRDefault="000C0543" w:rsidP="000C0543">
      <w:pPr>
        <w:pStyle w:val="Heading2"/>
      </w:pPr>
      <w:r>
        <w:t>problem statement and motivation</w:t>
      </w:r>
    </w:p>
    <w:p w:rsidR="000C0543" w:rsidRPr="000C0543" w:rsidRDefault="000C0543" w:rsidP="000C0543">
      <w:pPr>
        <w:pStyle w:val="NormalWeb"/>
        <w:rPr>
          <w:rFonts w:asciiTheme="minorHAnsi" w:hAnsiTheme="minorHAnsi"/>
        </w:rPr>
      </w:pPr>
      <w:r w:rsidRPr="000C0543">
        <w:rPr>
          <w:rFonts w:asciiTheme="minorHAnsi" w:hAnsiTheme="minorHAnsi"/>
        </w:rPr>
        <w:t>The hospitality industry is rife with challenges when it comes to booking accommodations. Traditional booking methods are often time-consuming, prone to errors, and lack transparency, leading to frustration and inconvenience for travelers and hoteliers alike. Recognizing these pain points, our team was motivated to develop a solution that simplifies the booking process, enhances accessibility, and promotes efficiency.</w:t>
      </w:r>
    </w:p>
    <w:p w:rsidR="000C0543" w:rsidRPr="000C0543" w:rsidRDefault="000C0543" w:rsidP="000C0543">
      <w:pPr>
        <w:pStyle w:val="NormalWeb"/>
        <w:rPr>
          <w:rFonts w:asciiTheme="minorHAnsi" w:hAnsiTheme="minorHAnsi"/>
        </w:rPr>
      </w:pPr>
      <w:r w:rsidRPr="000C0543">
        <w:rPr>
          <w:rFonts w:asciiTheme="minorHAnsi" w:hAnsiTheme="minorHAnsi"/>
        </w:rPr>
        <w:t>By leveraging the power of technology, we aim to bridge the gap between travelers and hotels, facilitating seamless communication and transactions. Our motivation stems from a desire to revolutionize the way people book hotel rooms, making it a hassle-free and enjoyable experience for all involved parties.</w:t>
      </w:r>
    </w:p>
    <w:p w:rsidR="000C0543" w:rsidRPr="000C0543" w:rsidRDefault="000C0543" w:rsidP="000C0543">
      <w:pPr>
        <w:pStyle w:val="NormalWeb"/>
        <w:rPr>
          <w:rFonts w:asciiTheme="minorHAnsi" w:hAnsiTheme="minorHAnsi"/>
        </w:rPr>
      </w:pPr>
      <w:r w:rsidRPr="000C0543">
        <w:rPr>
          <w:rFonts w:asciiTheme="minorHAnsi" w:hAnsiTheme="minorHAnsi"/>
        </w:rPr>
        <w:t xml:space="preserve">In summary, our software development project is poised to transform the hotel room booking landscape, offering a comprehensive solution that addresses the needs and challenges of both users and hotel </w:t>
      </w:r>
      <w:r w:rsidRPr="000C0543">
        <w:rPr>
          <w:rFonts w:asciiTheme="minorHAnsi" w:hAnsiTheme="minorHAnsi"/>
        </w:rPr>
        <w:lastRenderedPageBreak/>
        <w:t>operators. We are excited to embark on this journey and invite you to join us in redefining the future of accommodation booking.</w:t>
      </w:r>
    </w:p>
    <w:p w:rsidR="000C0543" w:rsidRDefault="000C0543"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Pr="00223718" w:rsidRDefault="007C4A8D" w:rsidP="009B058A">
      <w:pPr>
        <w:pStyle w:val="Heading1"/>
      </w:pPr>
      <w:sdt>
        <w:sdtPr>
          <w:rPr>
            <w:rStyle w:val="Emphasis"/>
          </w:rPr>
          <w:alias w:val="Emphasized heading text:"/>
          <w:tag w:val="Emphasized heading text:"/>
          <w:id w:val="1946573272"/>
          <w:placeholder>
            <w:docPart w:val="7698563924B34F4983FD803C423261E4"/>
          </w:placeholder>
          <w:temporary/>
          <w:showingPlcHdr/>
          <w15:appearance w15:val="hidden"/>
        </w:sdtPr>
        <w:sdtContent>
          <w:r w:rsidR="00223718">
            <w:rPr>
              <w:rStyle w:val="Emphasis"/>
            </w:rPr>
            <w:t>Emphasis</w:t>
          </w:r>
        </w:sdtContent>
      </w:sdt>
      <w:r w:rsidR="00223718">
        <w:br/>
        <w:t>project overvie</w:t>
      </w:r>
    </w:p>
    <w:p w:rsidR="00223718" w:rsidRDefault="009B058A" w:rsidP="00223718">
      <w:pPr>
        <w:pStyle w:val="Heading2"/>
      </w:pPr>
      <w:r>
        <w:t>scop</w:t>
      </w:r>
    </w:p>
    <w:p w:rsidR="00223718" w:rsidRDefault="009B058A" w:rsidP="009B058A">
      <w:r>
        <w:t>The Hotel Room Booking Web Application aims to provide users with a seamless platform to browse, search, and book rooms in various hotels. The application will offer a range of features to enhance user experience and streamline the booking process. Users will be able to search for hotels based on location, price range, amenities, and availability. They can view detailed information about each hotel, including room types, prices, photos, and reviews. Once satisfied, users can proceed to book rooms securely through the platform</w:t>
      </w:r>
    </w:p>
    <w:p w:rsidR="00223718" w:rsidRDefault="007C4A8D" w:rsidP="006600F4">
      <w:pPr>
        <w:pStyle w:val="Quote"/>
      </w:pPr>
      <w:sdt>
        <w:sdtPr>
          <w:alias w:val="Quote:"/>
          <w:tag w:val="Quote:"/>
          <w:id w:val="-136268542"/>
          <w:placeholder>
            <w:docPart w:val="8105C592B3B045AC81094E5269E7AB3D"/>
          </w:placeholder>
          <w:temporary/>
          <w:showingPlcHdr/>
          <w15:appearance w15:val="hidden"/>
        </w:sdtPr>
        <w:sdtContent>
          <w:r w:rsidR="00223718">
            <w:t>“Quote”</w:t>
          </w:r>
        </w:sdtContent>
      </w:sdt>
    </w:p>
    <w:p w:rsidR="00223718" w:rsidRDefault="006600F4" w:rsidP="006600F4">
      <w:pPr>
        <w:pStyle w:val="Heading2"/>
      </w:pPr>
      <w:r>
        <w:lastRenderedPageBreak/>
        <w:t>features and functionalities</w:t>
      </w:r>
    </w:p>
    <w:p w:rsidR="006600F4" w:rsidRPr="006600F4" w:rsidRDefault="006600F4" w:rsidP="006600F4">
      <w:pPr>
        <w:numPr>
          <w:ilvl w:val="0"/>
          <w:numId w:val="23"/>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User Registration and Authentication: Users can create accounts, log in, and manage their profiles securely.</w:t>
      </w:r>
    </w:p>
    <w:p w:rsidR="006600F4" w:rsidRPr="006600F4" w:rsidRDefault="006600F4" w:rsidP="006600F4">
      <w:pPr>
        <w:numPr>
          <w:ilvl w:val="0"/>
          <w:numId w:val="23"/>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Search: Users can search for hotels based on location, date, price range, and amenities.</w:t>
      </w:r>
    </w:p>
    <w:p w:rsidR="006600F4" w:rsidRPr="006600F4" w:rsidRDefault="006600F4" w:rsidP="006600F4">
      <w:pPr>
        <w:numPr>
          <w:ilvl w:val="0"/>
          <w:numId w:val="23"/>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Information: Detailed information about each hotel, including room types, prices, amenities, and reviews.</w:t>
      </w:r>
    </w:p>
    <w:p w:rsidR="006600F4" w:rsidRPr="006600F4" w:rsidRDefault="006600F4" w:rsidP="006600F4">
      <w:pPr>
        <w:numPr>
          <w:ilvl w:val="0"/>
          <w:numId w:val="23"/>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Room Booking: Users can book rooms based on availability and preferences. They can select room types, specify check-in and check-out dates, and make payments.</w:t>
      </w:r>
    </w:p>
    <w:p w:rsidR="006600F4" w:rsidRPr="006600F4" w:rsidRDefault="006600F4" w:rsidP="006600F4">
      <w:pPr>
        <w:numPr>
          <w:ilvl w:val="0"/>
          <w:numId w:val="23"/>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Payment Gateway Integration: Secure payment processing for room bookings using popular payment gateways.</w:t>
      </w:r>
    </w:p>
    <w:p w:rsidR="006600F4" w:rsidRPr="006600F4" w:rsidRDefault="006600F4" w:rsidP="006600F4">
      <w:pPr>
        <w:numPr>
          <w:ilvl w:val="0"/>
          <w:numId w:val="23"/>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Booking Management: Users can view, modify, or cancel their bookings through their accounts.</w:t>
      </w:r>
    </w:p>
    <w:p w:rsidR="006600F4" w:rsidRPr="006600F4" w:rsidRDefault="006600F4" w:rsidP="006600F4">
      <w:pPr>
        <w:numPr>
          <w:ilvl w:val="0"/>
          <w:numId w:val="23"/>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Reviews and Ratings: Users can leave reviews and ratings for hotels based on their experiences.</w:t>
      </w:r>
    </w:p>
    <w:p w:rsidR="006600F4" w:rsidRPr="006600F4" w:rsidRDefault="006600F4" w:rsidP="006600F4">
      <w:pPr>
        <w:numPr>
          <w:ilvl w:val="0"/>
          <w:numId w:val="23"/>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Admin Panel: An administrative interface for hotel owners/managers to manage hotel listings, room availability, prices, and view booking analytics.</w:t>
      </w:r>
    </w:p>
    <w:p w:rsidR="00223718" w:rsidRDefault="00223718" w:rsidP="006600F4">
      <w:pPr>
        <w:pStyle w:val="ListBullet"/>
        <w:numPr>
          <w:ilvl w:val="0"/>
          <w:numId w:val="0"/>
        </w:numPr>
        <w:rPr>
          <w:i w:val="0"/>
          <w:szCs w:val="24"/>
        </w:rPr>
      </w:pPr>
    </w:p>
    <w:p w:rsidR="006600F4" w:rsidRDefault="006600F4" w:rsidP="006600F4">
      <w:pPr>
        <w:pStyle w:val="ListBullet"/>
        <w:numPr>
          <w:ilvl w:val="0"/>
          <w:numId w:val="0"/>
        </w:numPr>
        <w:rPr>
          <w:i w:val="0"/>
          <w:szCs w:val="24"/>
        </w:rPr>
      </w:pPr>
    </w:p>
    <w:p w:rsidR="00223718" w:rsidRDefault="00223718" w:rsidP="00223718"/>
    <w:p w:rsidR="006600F4" w:rsidRDefault="006600F4" w:rsidP="006600F4">
      <w:pPr>
        <w:pStyle w:val="Heading2"/>
      </w:pPr>
      <w:r>
        <w:t>limitations</w:t>
      </w:r>
    </w:p>
    <w:p w:rsidR="006600F4" w:rsidRPr="006600F4" w:rsidRDefault="006600F4" w:rsidP="006600F4">
      <w:pPr>
        <w:numPr>
          <w:ilvl w:val="0"/>
          <w:numId w:val="2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Availability and Accuracy of Information: The application relies on accurate and up-to-date information provided by hotels. Any discrepancies or inaccuracies in hotel details may affect the user experience.</w:t>
      </w:r>
    </w:p>
    <w:p w:rsidR="006600F4" w:rsidRPr="006600F4" w:rsidRDefault="006600F4" w:rsidP="006600F4">
      <w:pPr>
        <w:numPr>
          <w:ilvl w:val="0"/>
          <w:numId w:val="2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Payment Security: While the application ensures secure payment processing, the security of user payment information also depends on the reliability of the chosen payment gateway.</w:t>
      </w:r>
    </w:p>
    <w:p w:rsidR="006600F4" w:rsidRDefault="006600F4" w:rsidP="006600F4">
      <w:pPr>
        <w:numPr>
          <w:ilvl w:val="0"/>
          <w:numId w:val="2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Integration: The application's functionality is dependent on the willingness of hotels to integrate their booking systems with the platform. Limited integration may affect the availability of hotels and rooms.</w:t>
      </w:r>
    </w:p>
    <w:p w:rsidR="006600F4" w:rsidRDefault="006600F4" w:rsidP="006600F4">
      <w:pPr>
        <w:spacing w:before="100" w:beforeAutospacing="1" w:after="100" w:afterAutospacing="1" w:line="240" w:lineRule="auto"/>
        <w:ind w:left="720"/>
        <w:rPr>
          <w:rFonts w:eastAsia="Times New Roman" w:cs="Times New Roman"/>
          <w:color w:val="auto"/>
          <w:lang w:eastAsia="en-US"/>
        </w:rPr>
      </w:pPr>
    </w:p>
    <w:p w:rsidR="006600F4" w:rsidRDefault="006600F4" w:rsidP="006600F4">
      <w:pPr>
        <w:pStyle w:val="Heading2"/>
      </w:pPr>
      <w:r>
        <w:lastRenderedPageBreak/>
        <w:t>high-level architecture ovweview</w:t>
      </w:r>
    </w:p>
    <w:p w:rsidR="006600F4" w:rsidRPr="006600F4" w:rsidRDefault="006600F4" w:rsidP="006600F4">
      <w:p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The Hotel Room Booking Web Application will follow a scalable and modular architecture to ensure flexibility, reliability, and maintainability. It will consist of the following components:</w:t>
      </w:r>
    </w:p>
    <w:p w:rsidR="006600F4" w:rsidRPr="006600F4" w:rsidRDefault="006600F4" w:rsidP="006600F4">
      <w:pPr>
        <w:numPr>
          <w:ilvl w:val="0"/>
          <w:numId w:val="2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Frontend:</w:t>
      </w:r>
      <w:r w:rsidRPr="006600F4">
        <w:rPr>
          <w:rFonts w:eastAsia="Times New Roman" w:cs="Times New Roman"/>
          <w:color w:val="auto"/>
          <w:lang w:eastAsia="en-US"/>
        </w:rPr>
        <w:t xml:space="preserve"> The user interface layer responsible for presenting the application to users. It will be developed using modern web technologies such as HTML, CSS, and JavaScript frameworks like React.js or Angular.js for dynamic and responsive user interactions.</w:t>
      </w:r>
    </w:p>
    <w:p w:rsidR="006600F4" w:rsidRPr="006600F4" w:rsidRDefault="006600F4" w:rsidP="006600F4">
      <w:pPr>
        <w:numPr>
          <w:ilvl w:val="0"/>
          <w:numId w:val="2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Backend:</w:t>
      </w:r>
      <w:r w:rsidRPr="006600F4">
        <w:rPr>
          <w:rFonts w:eastAsia="Times New Roman" w:cs="Times New Roman"/>
          <w:color w:val="auto"/>
          <w:lang w:eastAsia="en-US"/>
        </w:rPr>
        <w:t xml:space="preserve"> The server-side logic of the application responsible for processing user requests, interacting with the database, and executing business logic. It will be developed using a suitable backend technology stack such as Node.js, Django, or Ruby on Rails, providing RESTful APIs for communication with the frontend.</w:t>
      </w:r>
    </w:p>
    <w:p w:rsidR="006600F4" w:rsidRPr="006600F4" w:rsidRDefault="006600F4" w:rsidP="006600F4">
      <w:pPr>
        <w:numPr>
          <w:ilvl w:val="0"/>
          <w:numId w:val="2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Database:</w:t>
      </w:r>
      <w:r w:rsidRPr="006600F4">
        <w:rPr>
          <w:rFonts w:eastAsia="Times New Roman" w:cs="Times New Roman"/>
          <w:color w:val="auto"/>
          <w:lang w:eastAsia="en-US"/>
        </w:rPr>
        <w:t xml:space="preserve"> The data storage layer responsible for storing and retrieving application data. It will utilize a relational database management system (e.g., PostgreSQL, MySQL) or a NoSQL database (e.g., MongoDB) depending on the specific requirements and scalability needs of the application.</w:t>
      </w:r>
    </w:p>
    <w:p w:rsidR="006600F4" w:rsidRPr="006600F4" w:rsidRDefault="006600F4" w:rsidP="006600F4">
      <w:pPr>
        <w:numPr>
          <w:ilvl w:val="0"/>
          <w:numId w:val="2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Authentication and Authorization:</w:t>
      </w:r>
      <w:r w:rsidRPr="006600F4">
        <w:rPr>
          <w:rFonts w:eastAsia="Times New Roman" w:cs="Times New Roman"/>
          <w:color w:val="auto"/>
          <w:lang w:eastAsia="en-US"/>
        </w:rPr>
        <w:t xml:space="preserve"> This component will handle user authentication and authorization processes, ensuring secure access to user accounts and sensitive information.</w:t>
      </w:r>
    </w:p>
    <w:p w:rsidR="006600F4" w:rsidRPr="006600F4" w:rsidRDefault="006600F4" w:rsidP="006600F4">
      <w:pPr>
        <w:numPr>
          <w:ilvl w:val="0"/>
          <w:numId w:val="2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Payment Gateway Integration:</w:t>
      </w:r>
      <w:r w:rsidRPr="006600F4">
        <w:rPr>
          <w:rFonts w:eastAsia="Times New Roman" w:cs="Times New Roman"/>
          <w:color w:val="auto"/>
          <w:lang w:eastAsia="en-US"/>
        </w:rPr>
        <w:t xml:space="preserve"> Integration with third-party payment gateways (e.g., PayPal, Stripe) to facilitate secure online payments for room bookings.</w:t>
      </w:r>
    </w:p>
    <w:p w:rsidR="006600F4" w:rsidRPr="006600F4" w:rsidRDefault="006600F4" w:rsidP="006600F4">
      <w:pPr>
        <w:numPr>
          <w:ilvl w:val="0"/>
          <w:numId w:val="2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External APIs:</w:t>
      </w:r>
      <w:r w:rsidRPr="006600F4">
        <w:rPr>
          <w:rFonts w:eastAsia="Times New Roman" w:cs="Times New Roman"/>
          <w:color w:val="auto"/>
          <w:lang w:eastAsia="en-US"/>
        </w:rPr>
        <w:t xml:space="preserve"> Integration with external APIs (e.g., Google Maps API for location services, weather APIs for weather forecasts) to enhance the application's functionality and user experience.</w:t>
      </w:r>
    </w:p>
    <w:p w:rsidR="00223718" w:rsidRPr="006600F4" w:rsidRDefault="006600F4" w:rsidP="006600F4">
      <w:pPr>
        <w:numPr>
          <w:ilvl w:val="0"/>
          <w:numId w:val="25"/>
        </w:numPr>
        <w:spacing w:before="100" w:beforeAutospacing="1" w:after="100" w:afterAutospacing="1" w:line="240" w:lineRule="auto"/>
        <w:rPr>
          <w:rFonts w:ascii="Times New Roman" w:eastAsia="Times New Roman" w:hAnsi="Times New Roman" w:cs="Times New Roman"/>
          <w:color w:val="auto"/>
          <w:lang w:eastAsia="en-US"/>
        </w:rPr>
      </w:pPr>
      <w:r w:rsidRPr="006600F4">
        <w:rPr>
          <w:rFonts w:eastAsia="Times New Roman" w:cs="Times New Roman"/>
          <w:b/>
          <w:bCs/>
          <w:color w:val="auto"/>
          <w:lang w:eastAsia="en-US"/>
        </w:rPr>
        <w:t>Admin Panel:</w:t>
      </w:r>
      <w:r w:rsidRPr="006600F4">
        <w:rPr>
          <w:rFonts w:eastAsia="Times New Roman" w:cs="Times New Roman"/>
          <w:color w:val="auto"/>
          <w:lang w:eastAsia="en-US"/>
        </w:rPr>
        <w:t xml:space="preserve"> A separate interface for administrators to manage hotel listings, user accounts, bookings, and generate report</w:t>
      </w:r>
    </w:p>
    <w:p w:rsidR="00223718" w:rsidRDefault="007C4A8D" w:rsidP="0088396D">
      <w:pPr>
        <w:pStyle w:val="Heading1"/>
      </w:pPr>
      <w:sdt>
        <w:sdtPr>
          <w:rPr>
            <w:rStyle w:val="Emphasis"/>
          </w:rPr>
          <w:alias w:val="Emphasized heading text:"/>
          <w:tag w:val="Emphasized heading text:"/>
          <w:id w:val="-1148122543"/>
          <w:placeholder>
            <w:docPart w:val="682F5845995F4B909550D8FFBE052F55"/>
          </w:placeholder>
          <w:temporary/>
          <w:showingPlcHdr/>
          <w15:appearance w15:val="hidden"/>
        </w:sdtPr>
        <w:sdtContent>
          <w:r w:rsidR="00223718">
            <w:rPr>
              <w:rStyle w:val="Emphasis"/>
            </w:rPr>
            <w:t>Emphasis</w:t>
          </w:r>
        </w:sdtContent>
      </w:sdt>
      <w:r w:rsidR="00223718">
        <w:br/>
        <w:t>reguirments analysis</w:t>
      </w:r>
    </w:p>
    <w:p w:rsidR="00223718" w:rsidRPr="00223718" w:rsidRDefault="00223718" w:rsidP="00223718"/>
    <w:p w:rsidR="00223718" w:rsidRDefault="0088396D" w:rsidP="00223718">
      <w:pPr>
        <w:pStyle w:val="Heading2"/>
      </w:pPr>
      <w:r>
        <w:t xml:space="preserve">functional requirments </w:t>
      </w:r>
    </w:p>
    <w:p w:rsidR="0088396D" w:rsidRPr="0088396D" w:rsidRDefault="0088396D" w:rsidP="0088396D">
      <w:pPr>
        <w:pStyle w:val="NormalWeb"/>
        <w:numPr>
          <w:ilvl w:val="0"/>
          <w:numId w:val="26"/>
        </w:numPr>
        <w:rPr>
          <w:rFonts w:asciiTheme="minorHAnsi" w:hAnsiTheme="minorHAnsi"/>
        </w:rPr>
      </w:pPr>
      <w:r w:rsidRPr="0088396D">
        <w:rPr>
          <w:rFonts w:asciiTheme="minorHAnsi" w:hAnsiTheme="minorHAnsi"/>
          <w:b/>
          <w:bCs/>
        </w:rPr>
        <w:t>User Registration and Authentication:</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register for an account with a valid email address and password.</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Upon registration, users must verify their email address to activate their account.</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log in securely using their credentials.</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system should support password recovery and account management functionalities.</w:t>
      </w:r>
    </w:p>
    <w:p w:rsidR="0088396D" w:rsidRPr="0088396D" w:rsidRDefault="0088396D" w:rsidP="0088396D">
      <w:pPr>
        <w:numPr>
          <w:ilvl w:val="0"/>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Hotel Search:</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search for hotels based on location, check-in and check-out dates, number of guests, and room type preferences.</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Search results should display relevant hotels with detailed information including room types, prices, amenities, and availability.</w:t>
      </w:r>
    </w:p>
    <w:p w:rsidR="0088396D" w:rsidRPr="0088396D" w:rsidRDefault="0088396D" w:rsidP="0088396D">
      <w:pPr>
        <w:numPr>
          <w:ilvl w:val="0"/>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lastRenderedPageBreak/>
        <w:t>Hotel Booking:</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select desired rooms from the available options and proceed to book them.</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During the booking process, users must provide necessary details such as guest information, payment method, and contact information.</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system should confirm bookings and provide users with booking confirmation details via email.</w:t>
      </w:r>
    </w:p>
    <w:p w:rsidR="0088396D" w:rsidRPr="0088396D" w:rsidRDefault="0088396D" w:rsidP="0088396D">
      <w:pPr>
        <w:numPr>
          <w:ilvl w:val="0"/>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Payment Processing:</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application should integrate with secure payment gateways to facilitate online payment processing.</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make payments for their bookings using credit/debit cards or other accepted payment methods.</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Payment transactions should be secure and encrypted to protect user financial information.</w:t>
      </w:r>
    </w:p>
    <w:p w:rsidR="0088396D" w:rsidRPr="0088396D" w:rsidRDefault="0088396D" w:rsidP="0088396D">
      <w:pPr>
        <w:numPr>
          <w:ilvl w:val="0"/>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Booking Management:</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have access to a dashboard where they can view, modify, or cancel their bookings.</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Modifications to bookings should be reflected in real-time, and users should receive confirmation of any changes made.</w:t>
      </w:r>
    </w:p>
    <w:p w:rsidR="0088396D" w:rsidRPr="0088396D" w:rsidRDefault="0088396D" w:rsidP="0088396D">
      <w:pPr>
        <w:numPr>
          <w:ilvl w:val="0"/>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Reviews and Ratings:</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leave reviews and ratings for hotels based on their experiences.</w:t>
      </w:r>
    </w:p>
    <w:p w:rsidR="0088396D" w:rsidRPr="0088396D" w:rsidRDefault="0088396D" w:rsidP="0088396D">
      <w:pPr>
        <w:numPr>
          <w:ilvl w:val="1"/>
          <w:numId w:val="26"/>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Reviews should be moderated to ensure authenticity and compliance with community guidelines.</w:t>
      </w:r>
    </w:p>
    <w:p w:rsidR="00223718" w:rsidRDefault="00223718" w:rsidP="0088396D"/>
    <w:p w:rsidR="00223718" w:rsidRDefault="007C4A8D" w:rsidP="00223718">
      <w:pPr>
        <w:pStyle w:val="Quote"/>
      </w:pPr>
      <w:sdt>
        <w:sdtPr>
          <w:alias w:val="Quote:"/>
          <w:tag w:val="Quote:"/>
          <w:id w:val="1367492466"/>
          <w:placeholder>
            <w:docPart w:val="32A6E4C72EFF470191D3A196BCC16401"/>
          </w:placeholder>
          <w:temporary/>
          <w:showingPlcHdr/>
          <w15:appearance w15:val="hidden"/>
        </w:sdtPr>
        <w:sdtContent>
          <w:r w:rsidR="00223718">
            <w:t>“Quote”</w:t>
          </w:r>
        </w:sdtContent>
      </w:sdt>
    </w:p>
    <w:p w:rsidR="00223718" w:rsidRDefault="00223718" w:rsidP="0088396D"/>
    <w:p w:rsidR="00223718" w:rsidRDefault="0088396D" w:rsidP="0088396D">
      <w:pPr>
        <w:pStyle w:val="Heading2"/>
      </w:pPr>
      <w:r>
        <w:t>non-functional requirments</w:t>
      </w:r>
    </w:p>
    <w:p w:rsidR="00882009" w:rsidRPr="00882009" w:rsidRDefault="00882009" w:rsidP="00882009">
      <w:pPr>
        <w:pStyle w:val="NormalWeb"/>
        <w:numPr>
          <w:ilvl w:val="0"/>
          <w:numId w:val="27"/>
        </w:numPr>
        <w:rPr>
          <w:rFonts w:asciiTheme="minorHAnsi" w:hAnsiTheme="minorHAnsi"/>
        </w:rPr>
      </w:pPr>
      <w:r w:rsidRPr="00882009">
        <w:rPr>
          <w:rFonts w:asciiTheme="minorHAnsi" w:hAnsiTheme="minorHAnsi"/>
          <w:b/>
          <w:bCs/>
        </w:rPr>
        <w:t>Performance:</w:t>
      </w:r>
    </w:p>
    <w:p w:rsidR="00882009" w:rsidRPr="00882009" w:rsidRDefault="00882009" w:rsidP="00882009">
      <w:pPr>
        <w:numPr>
          <w:ilvl w:val="1"/>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application should be responsive and capable of handling simultaneous user interactions without significant delays.</w:t>
      </w:r>
    </w:p>
    <w:p w:rsidR="00882009" w:rsidRPr="00882009" w:rsidRDefault="00882009" w:rsidP="00882009">
      <w:pPr>
        <w:numPr>
          <w:ilvl w:val="1"/>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Search and booking functionalities should execute quickly, even during peak usage periods.</w:t>
      </w:r>
    </w:p>
    <w:p w:rsidR="00882009" w:rsidRPr="00882009" w:rsidRDefault="00882009" w:rsidP="00882009">
      <w:pPr>
        <w:numPr>
          <w:ilvl w:val="0"/>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lastRenderedPageBreak/>
        <w:t>Security:</w:t>
      </w:r>
    </w:p>
    <w:p w:rsidR="00882009" w:rsidRPr="00882009" w:rsidRDefault="00882009" w:rsidP="00882009">
      <w:pPr>
        <w:numPr>
          <w:ilvl w:val="1"/>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User data, including personal and payment information, must be stored securely and protected against unauthorized access.</w:t>
      </w:r>
    </w:p>
    <w:p w:rsidR="00882009" w:rsidRPr="00882009" w:rsidRDefault="00882009" w:rsidP="00882009">
      <w:pPr>
        <w:numPr>
          <w:ilvl w:val="1"/>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 xml:space="preserve">The application should adhere to industry-standard security practices to </w:t>
      </w:r>
      <w:r>
        <w:rPr>
          <w:rFonts w:eastAsia="Times New Roman" w:cs="Times New Roman"/>
          <w:color w:val="auto"/>
          <w:lang w:eastAsia="en-US"/>
        </w:rPr>
        <w:t>prevent data breaches and cyber</w:t>
      </w:r>
      <w:r w:rsidRPr="00882009">
        <w:rPr>
          <w:rFonts w:eastAsia="Times New Roman" w:cs="Times New Roman"/>
          <w:color w:val="auto"/>
          <w:lang w:eastAsia="en-US"/>
        </w:rPr>
        <w:t>attacks.</w:t>
      </w:r>
    </w:p>
    <w:p w:rsidR="00882009" w:rsidRPr="00882009" w:rsidRDefault="00882009" w:rsidP="00882009">
      <w:pPr>
        <w:numPr>
          <w:ilvl w:val="0"/>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t>Scalability:</w:t>
      </w:r>
    </w:p>
    <w:p w:rsidR="00882009" w:rsidRPr="00882009" w:rsidRDefault="00882009" w:rsidP="00882009">
      <w:pPr>
        <w:numPr>
          <w:ilvl w:val="1"/>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system should be designed to accommodate future growth and increased user traffic.</w:t>
      </w:r>
    </w:p>
    <w:p w:rsidR="00882009" w:rsidRPr="00882009" w:rsidRDefault="00882009" w:rsidP="00882009">
      <w:pPr>
        <w:numPr>
          <w:ilvl w:val="1"/>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Scalability should be achieved through efficient resource utilization and scalable architecture.</w:t>
      </w:r>
    </w:p>
    <w:p w:rsidR="00882009" w:rsidRPr="00882009" w:rsidRDefault="00882009" w:rsidP="00882009">
      <w:pPr>
        <w:numPr>
          <w:ilvl w:val="0"/>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t>Reliability:</w:t>
      </w:r>
    </w:p>
    <w:p w:rsidR="00882009" w:rsidRPr="00882009" w:rsidRDefault="00882009" w:rsidP="00882009">
      <w:pPr>
        <w:numPr>
          <w:ilvl w:val="1"/>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application should be available and accessible to users at all times with minimal downtime.</w:t>
      </w:r>
    </w:p>
    <w:p w:rsidR="00882009" w:rsidRDefault="00882009" w:rsidP="00882009">
      <w:pPr>
        <w:numPr>
          <w:ilvl w:val="1"/>
          <w:numId w:val="27"/>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Measures should be in place to ensure data integrity and prevent data loss in case of system failures.</w:t>
      </w:r>
    </w:p>
    <w:p w:rsidR="00882009" w:rsidRDefault="00882009" w:rsidP="00882009">
      <w:pPr>
        <w:spacing w:before="100" w:beforeAutospacing="1" w:after="100" w:afterAutospacing="1" w:line="240" w:lineRule="auto"/>
        <w:rPr>
          <w:rFonts w:eastAsia="Times New Roman" w:cs="Times New Roman"/>
          <w:color w:val="auto"/>
          <w:lang w:eastAsia="en-US"/>
        </w:rPr>
      </w:pPr>
    </w:p>
    <w:p w:rsidR="00882009" w:rsidRDefault="00882009" w:rsidP="00882009">
      <w:pPr>
        <w:pStyle w:val="Heading2"/>
      </w:pPr>
      <w:r>
        <w:t xml:space="preserve">user stories </w:t>
      </w:r>
    </w:p>
    <w:p w:rsidR="00882009" w:rsidRPr="00882009" w:rsidRDefault="00882009" w:rsidP="00882009">
      <w:pPr>
        <w:numPr>
          <w:ilvl w:val="0"/>
          <w:numId w:val="28"/>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easily search for hotels based on my destination, check-in and check-out dates, and room preferences.</w:t>
      </w:r>
    </w:p>
    <w:p w:rsidR="00882009" w:rsidRPr="00882009" w:rsidRDefault="00882009" w:rsidP="00882009">
      <w:pPr>
        <w:numPr>
          <w:ilvl w:val="0"/>
          <w:numId w:val="28"/>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view detailed information about hotels, including room types, prices, amenities, and user reviews.</w:t>
      </w:r>
    </w:p>
    <w:p w:rsidR="00882009" w:rsidRPr="00882009" w:rsidRDefault="00882009" w:rsidP="00882009">
      <w:pPr>
        <w:numPr>
          <w:ilvl w:val="0"/>
          <w:numId w:val="28"/>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securely book rooms online and receive confirmation of my booking.</w:t>
      </w:r>
    </w:p>
    <w:p w:rsidR="00882009" w:rsidRPr="00882009" w:rsidRDefault="00882009" w:rsidP="00882009">
      <w:pPr>
        <w:numPr>
          <w:ilvl w:val="0"/>
          <w:numId w:val="28"/>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manage my bookings easily, including viewing, modifying, or canceling existing bookings.</w:t>
      </w:r>
    </w:p>
    <w:p w:rsidR="00882009" w:rsidRDefault="00882009" w:rsidP="00882009">
      <w:pPr>
        <w:numPr>
          <w:ilvl w:val="0"/>
          <w:numId w:val="28"/>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leave reviews and ratings for hotels based on my experiences.</w:t>
      </w:r>
    </w:p>
    <w:p w:rsidR="007A40BD" w:rsidRDefault="007A40BD" w:rsidP="007A40BD">
      <w:pPr>
        <w:spacing w:before="100" w:beforeAutospacing="1" w:after="100" w:afterAutospacing="1" w:line="240" w:lineRule="auto"/>
        <w:rPr>
          <w:rFonts w:eastAsia="Times New Roman" w:cs="Times New Roman"/>
          <w:color w:val="auto"/>
          <w:lang w:eastAsia="en-US"/>
        </w:rPr>
      </w:pPr>
    </w:p>
    <w:p w:rsidR="007A40BD" w:rsidRDefault="007A40BD" w:rsidP="007A40BD">
      <w:pPr>
        <w:pStyle w:val="Heading2"/>
      </w:pPr>
      <w:r>
        <w:lastRenderedPageBreak/>
        <w:t xml:space="preserve">use cases </w:t>
      </w:r>
    </w:p>
    <w:p w:rsidR="007A769F" w:rsidRDefault="007A769F" w:rsidP="007A40BD">
      <w:pPr>
        <w:pStyle w:val="Heading2"/>
      </w:pPr>
    </w:p>
    <w:p w:rsidR="007A40BD" w:rsidRDefault="007A769F" w:rsidP="007A40BD">
      <w:pPr>
        <w:pStyle w:val="Heading2"/>
      </w:pPr>
      <w:r>
        <w:rPr>
          <w:noProof/>
          <w:lang w:eastAsia="en-US"/>
        </w:rPr>
        <w:drawing>
          <wp:inline distT="0" distB="0" distL="0" distR="0">
            <wp:extent cx="5486400" cy="373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3.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737610"/>
                    </a:xfrm>
                    <a:prstGeom prst="rect">
                      <a:avLst/>
                    </a:prstGeom>
                  </pic:spPr>
                </pic:pic>
              </a:graphicData>
            </a:graphic>
          </wp:inline>
        </w:drawing>
      </w:r>
      <w:r w:rsidR="007A40BD">
        <w:t xml:space="preserve"> </w:t>
      </w:r>
    </w:p>
    <w:p w:rsidR="007A769F" w:rsidRDefault="007A769F" w:rsidP="007A769F"/>
    <w:p w:rsidR="007A769F" w:rsidRDefault="007A769F" w:rsidP="007A769F">
      <w:r>
        <w:rPr>
          <w:noProof/>
          <w:lang w:eastAsia="en-US"/>
        </w:rPr>
        <w:drawing>
          <wp:inline distT="0" distB="0" distL="0" distR="0">
            <wp:extent cx="5486400" cy="331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315970"/>
                    </a:xfrm>
                    <a:prstGeom prst="rect">
                      <a:avLst/>
                    </a:prstGeom>
                  </pic:spPr>
                </pic:pic>
              </a:graphicData>
            </a:graphic>
          </wp:inline>
        </w:drawing>
      </w:r>
    </w:p>
    <w:p w:rsidR="007A769F" w:rsidRDefault="007A769F" w:rsidP="007A769F">
      <w:r>
        <w:rPr>
          <w:noProof/>
          <w:lang w:eastAsia="en-US"/>
        </w:rPr>
        <w:lastRenderedPageBreak/>
        <w:drawing>
          <wp:inline distT="0" distB="0" distL="0" distR="0">
            <wp:extent cx="5486400" cy="3369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69310"/>
                    </a:xfrm>
                    <a:prstGeom prst="rect">
                      <a:avLst/>
                    </a:prstGeom>
                  </pic:spPr>
                </pic:pic>
              </a:graphicData>
            </a:graphic>
          </wp:inline>
        </w:drawing>
      </w:r>
    </w:p>
    <w:p w:rsidR="007A769F" w:rsidRDefault="007A769F" w:rsidP="007A769F"/>
    <w:p w:rsidR="007A769F" w:rsidRDefault="007A769F" w:rsidP="007A769F"/>
    <w:p w:rsidR="007A769F" w:rsidRPr="007A769F" w:rsidRDefault="007A769F" w:rsidP="007A769F"/>
    <w:p w:rsidR="007A40BD" w:rsidRPr="00882009" w:rsidRDefault="007A40BD" w:rsidP="007A40BD">
      <w:pPr>
        <w:spacing w:before="100" w:beforeAutospacing="1" w:after="100" w:afterAutospacing="1" w:line="240" w:lineRule="auto"/>
        <w:rPr>
          <w:rFonts w:eastAsia="Times New Roman" w:cs="Times New Roman"/>
          <w:color w:val="auto"/>
          <w:lang w:eastAsia="en-US"/>
        </w:rPr>
      </w:pPr>
    </w:p>
    <w:p w:rsidR="007A769F" w:rsidRDefault="007A769F" w:rsidP="007A769F">
      <w:pPr>
        <w:pStyle w:val="Heading2"/>
      </w:pPr>
      <w:r>
        <w:t xml:space="preserve">use cases scenario </w:t>
      </w:r>
    </w:p>
    <w:tbl>
      <w:tblPr>
        <w:tblStyle w:val="GridTable5Dark-Accent2"/>
        <w:tblW w:w="8495" w:type="dxa"/>
        <w:tblInd w:w="-5" w:type="dxa"/>
        <w:tblLook w:val="04A0" w:firstRow="1" w:lastRow="0" w:firstColumn="1" w:lastColumn="0" w:noHBand="0" w:noVBand="1"/>
      </w:tblPr>
      <w:tblGrid>
        <w:gridCol w:w="2067"/>
        <w:gridCol w:w="6428"/>
      </w:tblGrid>
      <w:tr w:rsidR="007A769F" w:rsidTr="007A769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Use case name</w:t>
            </w:r>
          </w:p>
        </w:tc>
        <w:tc>
          <w:tcPr>
            <w:tcW w:w="6463" w:type="dxa"/>
          </w:tcPr>
          <w:p w:rsidR="007A769F" w:rsidRDefault="007A769F" w:rsidP="007A769F">
            <w:pPr>
              <w:cnfStyle w:val="100000000000" w:firstRow="1" w:lastRow="0" w:firstColumn="0" w:lastColumn="0" w:oddVBand="0" w:evenVBand="0" w:oddHBand="0" w:evenHBand="0" w:firstRowFirstColumn="0" w:firstRowLastColumn="0" w:lastRowFirstColumn="0" w:lastRowLastColumn="0"/>
            </w:pPr>
            <w:r>
              <w:t xml:space="preserve">Log in </w:t>
            </w:r>
          </w:p>
        </w:tc>
      </w:tr>
      <w:tr w:rsidR="007A769F" w:rsidTr="007A769F">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 xml:space="preserve">Actor </w:t>
            </w:r>
          </w:p>
        </w:tc>
        <w:tc>
          <w:tcPr>
            <w:tcW w:w="6463" w:type="dxa"/>
          </w:tcPr>
          <w:p w:rsidR="007A769F" w:rsidRDefault="007A769F" w:rsidP="007A769F">
            <w:pPr>
              <w:cnfStyle w:val="000000100000" w:firstRow="0" w:lastRow="0" w:firstColumn="0" w:lastColumn="0" w:oddVBand="0" w:evenVBand="0" w:oddHBand="1" w:evenHBand="0" w:firstRowFirstColumn="0" w:firstRowLastColumn="0" w:lastRowFirstColumn="0" w:lastRowLastColumn="0"/>
            </w:pPr>
            <w:r>
              <w:t>user</w:t>
            </w:r>
          </w:p>
        </w:tc>
      </w:tr>
      <w:tr w:rsidR="007A769F" w:rsidTr="007A769F">
        <w:trPr>
          <w:trHeight w:val="895"/>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Preconditions</w:t>
            </w:r>
          </w:p>
        </w:tc>
        <w:tc>
          <w:tcPr>
            <w:tcW w:w="6463" w:type="dxa"/>
          </w:tcPr>
          <w:p w:rsidR="007A769F" w:rsidRPr="007A769F" w:rsidRDefault="007A769F" w:rsidP="007A769F">
            <w:pPr>
              <w:numPr>
                <w:ilvl w:val="0"/>
                <w:numId w:val="2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is not logged in.</w:t>
            </w:r>
          </w:p>
          <w:p w:rsidR="007A769F" w:rsidRPr="007A769F" w:rsidRDefault="007A769F" w:rsidP="007A769F">
            <w:pPr>
              <w:numPr>
                <w:ilvl w:val="0"/>
                <w:numId w:val="2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has a valid account in the system.</w:t>
            </w:r>
          </w:p>
        </w:tc>
      </w:tr>
      <w:tr w:rsidR="007A769F" w:rsidTr="007A769F">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 xml:space="preserve">Main flow </w:t>
            </w:r>
          </w:p>
        </w:tc>
        <w:tc>
          <w:tcPr>
            <w:tcW w:w="6463" w:type="dxa"/>
          </w:tcPr>
          <w:p w:rsidR="007A769F" w:rsidRPr="007A769F" w:rsidRDefault="007A769F" w:rsidP="007A769F">
            <w:pPr>
              <w:numPr>
                <w:ilvl w:val="0"/>
                <w:numId w:val="3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navigates to the login page of the system.</w:t>
            </w:r>
          </w:p>
          <w:p w:rsidR="007A769F" w:rsidRPr="007A769F" w:rsidRDefault="007A769F" w:rsidP="007A769F">
            <w:pPr>
              <w:numPr>
                <w:ilvl w:val="0"/>
                <w:numId w:val="3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System presents the login form to the User.</w:t>
            </w:r>
          </w:p>
          <w:p w:rsidR="007A769F" w:rsidRPr="007A769F" w:rsidRDefault="007A769F" w:rsidP="007A769F">
            <w:pPr>
              <w:numPr>
                <w:ilvl w:val="0"/>
                <w:numId w:val="3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enters their username/email and password.</w:t>
            </w:r>
          </w:p>
          <w:p w:rsidR="007A769F" w:rsidRPr="007A769F" w:rsidRDefault="007A769F" w:rsidP="007A769F">
            <w:pPr>
              <w:numPr>
                <w:ilvl w:val="0"/>
                <w:numId w:val="3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System verifies the entered credentials.</w:t>
            </w:r>
          </w:p>
          <w:p w:rsidR="007A769F" w:rsidRPr="007A769F" w:rsidRDefault="007A769F" w:rsidP="007A769F">
            <w:pPr>
              <w:numPr>
                <w:ilvl w:val="0"/>
                <w:numId w:val="3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lastRenderedPageBreak/>
              <w:t>If the credentials are valid, the System logs in the User and grants access to the system.</w:t>
            </w:r>
          </w:p>
          <w:p w:rsidR="007A769F" w:rsidRPr="007A769F" w:rsidRDefault="007A769F" w:rsidP="007A769F">
            <w:pPr>
              <w:numPr>
                <w:ilvl w:val="0"/>
                <w:numId w:val="3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rPr>
            </w:pPr>
            <w:r w:rsidRPr="007A769F">
              <w:rPr>
                <w:rFonts w:eastAsia="Times New Roman" w:cs="Times New Roman"/>
                <w:color w:val="auto"/>
                <w:lang w:eastAsia="en-US"/>
              </w:rPr>
              <w:t>If the credentials are invalid, the System displays an error message indicating that the login failed.</w:t>
            </w:r>
          </w:p>
        </w:tc>
      </w:tr>
    </w:tbl>
    <w:p w:rsidR="007A769F" w:rsidRPr="007A769F" w:rsidRDefault="007A769F" w:rsidP="007A769F"/>
    <w:tbl>
      <w:tblPr>
        <w:tblStyle w:val="GridTable5Dark-Accent2"/>
        <w:tblW w:w="8640" w:type="dxa"/>
        <w:tblInd w:w="-5" w:type="dxa"/>
        <w:tblLook w:val="04A0" w:firstRow="1" w:lastRow="0" w:firstColumn="1" w:lastColumn="0" w:noHBand="0" w:noVBand="1"/>
      </w:tblPr>
      <w:tblGrid>
        <w:gridCol w:w="1985"/>
        <w:gridCol w:w="6655"/>
      </w:tblGrid>
      <w:tr w:rsidR="007A769F" w:rsidTr="007A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Use case name</w:t>
            </w:r>
          </w:p>
        </w:tc>
        <w:tc>
          <w:tcPr>
            <w:tcW w:w="6655" w:type="dxa"/>
          </w:tcPr>
          <w:p w:rsidR="007A769F" w:rsidRDefault="007A769F" w:rsidP="007A769F">
            <w:pPr>
              <w:cnfStyle w:val="100000000000" w:firstRow="1" w:lastRow="0" w:firstColumn="0" w:lastColumn="0" w:oddVBand="0" w:evenVBand="0" w:oddHBand="0" w:evenHBand="0" w:firstRowFirstColumn="0" w:firstRowLastColumn="0" w:lastRowFirstColumn="0" w:lastRowLastColumn="0"/>
            </w:pPr>
            <w:r>
              <w:t>Search for hotel</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 xml:space="preserve">Actor </w:t>
            </w:r>
          </w:p>
        </w:tc>
        <w:tc>
          <w:tcPr>
            <w:tcW w:w="6655" w:type="dxa"/>
          </w:tcPr>
          <w:p w:rsidR="007A769F" w:rsidRDefault="007A769F" w:rsidP="007A769F">
            <w:pPr>
              <w:cnfStyle w:val="000000100000" w:firstRow="0" w:lastRow="0" w:firstColumn="0" w:lastColumn="0" w:oddVBand="0" w:evenVBand="0" w:oddHBand="1" w:evenHBand="0" w:firstRowFirstColumn="0" w:firstRowLastColumn="0" w:lastRowFirstColumn="0" w:lastRowLastColumn="0"/>
            </w:pPr>
            <w:r>
              <w:t>user</w:t>
            </w:r>
          </w:p>
        </w:tc>
      </w:tr>
      <w:tr w:rsidR="007A769F" w:rsidTr="007A769F">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 xml:space="preserve">Precondition </w:t>
            </w:r>
          </w:p>
        </w:tc>
        <w:tc>
          <w:tcPr>
            <w:tcW w:w="6655" w:type="dxa"/>
          </w:tcPr>
          <w:p w:rsidR="007A769F" w:rsidRDefault="007A769F" w:rsidP="007A769F">
            <w:pPr>
              <w:cnfStyle w:val="000000000000" w:firstRow="0" w:lastRow="0" w:firstColumn="0" w:lastColumn="0" w:oddVBand="0" w:evenVBand="0" w:oddHBand="0" w:evenHBand="0" w:firstRowFirstColumn="0" w:firstRowLastColumn="0" w:lastRowFirstColumn="0" w:lastRowLastColumn="0"/>
            </w:pPr>
            <w:r>
              <w:t>User is logged in</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Main flow</w:t>
            </w:r>
          </w:p>
        </w:tc>
        <w:tc>
          <w:tcPr>
            <w:tcW w:w="6655" w:type="dxa"/>
          </w:tcPr>
          <w:p w:rsidR="007A769F" w:rsidRPr="007A769F" w:rsidRDefault="007A769F" w:rsidP="007A769F">
            <w:pPr>
              <w:numPr>
                <w:ilvl w:val="0"/>
                <w:numId w:val="3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enters destination, check-in and check-out dates, and room preferences.</w:t>
            </w:r>
          </w:p>
          <w:p w:rsidR="007A769F" w:rsidRPr="007A769F" w:rsidRDefault="007A769F" w:rsidP="007A769F">
            <w:pPr>
              <w:numPr>
                <w:ilvl w:val="0"/>
                <w:numId w:val="3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System displays a list of available hotels matching the search criteria.</w:t>
            </w:r>
          </w:p>
          <w:p w:rsidR="007A769F" w:rsidRPr="007A769F" w:rsidRDefault="007A769F" w:rsidP="007A769F">
            <w:pPr>
              <w:numPr>
                <w:ilvl w:val="0"/>
                <w:numId w:val="3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rPr>
            </w:pPr>
            <w:r w:rsidRPr="007A769F">
              <w:rPr>
                <w:rFonts w:eastAsia="Times New Roman" w:cs="Times New Roman"/>
                <w:color w:val="auto"/>
                <w:lang w:eastAsia="en-US"/>
              </w:rPr>
              <w:t>User selects a hotel to view more details</w:t>
            </w:r>
            <w:r w:rsidRPr="007A769F">
              <w:rPr>
                <w:rFonts w:ascii="Times New Roman" w:eastAsia="Times New Roman" w:hAnsi="Times New Roman" w:cs="Times New Roman"/>
                <w:color w:val="auto"/>
                <w:lang w:eastAsia="en-US"/>
              </w:rPr>
              <w:t>.</w:t>
            </w:r>
          </w:p>
          <w:p w:rsidR="007A769F" w:rsidRDefault="007A769F" w:rsidP="007A769F">
            <w:pPr>
              <w:cnfStyle w:val="000000100000" w:firstRow="0" w:lastRow="0" w:firstColumn="0" w:lastColumn="0" w:oddVBand="0" w:evenVBand="0" w:oddHBand="1" w:evenHBand="0" w:firstRowFirstColumn="0" w:firstRowLastColumn="0" w:lastRowFirstColumn="0" w:lastRowLastColumn="0"/>
            </w:pPr>
          </w:p>
        </w:tc>
      </w:tr>
    </w:tbl>
    <w:p w:rsidR="007A769F" w:rsidRPr="007A769F" w:rsidRDefault="007A769F" w:rsidP="007A769F"/>
    <w:p w:rsidR="007A769F" w:rsidRDefault="007A769F" w:rsidP="007A769F">
      <w:pPr>
        <w:pStyle w:val="Heading2"/>
      </w:pPr>
    </w:p>
    <w:p w:rsidR="007A769F" w:rsidRDefault="007A769F" w:rsidP="007A769F">
      <w:pPr>
        <w:pStyle w:val="Heading2"/>
      </w:pPr>
      <w:r>
        <w:t xml:space="preserve"> </w:t>
      </w:r>
    </w:p>
    <w:tbl>
      <w:tblPr>
        <w:tblStyle w:val="GridTable5Dark-Accent2"/>
        <w:tblW w:w="8640" w:type="dxa"/>
        <w:tblInd w:w="-5" w:type="dxa"/>
        <w:tblLook w:val="04A0" w:firstRow="1" w:lastRow="0" w:firstColumn="1" w:lastColumn="0" w:noHBand="0" w:noVBand="1"/>
      </w:tblPr>
      <w:tblGrid>
        <w:gridCol w:w="1985"/>
        <w:gridCol w:w="6655"/>
      </w:tblGrid>
      <w:tr w:rsidR="007A769F" w:rsidTr="007A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882009">
            <w:pPr>
              <w:spacing w:before="100" w:beforeAutospacing="1" w:after="100" w:afterAutospacing="1"/>
              <w:rPr>
                <w:rFonts w:eastAsia="Times New Roman" w:cs="Times New Roman"/>
                <w:color w:val="auto"/>
                <w:lang w:eastAsia="en-US"/>
              </w:rPr>
            </w:pPr>
            <w:r w:rsidRPr="007A769F">
              <w:rPr>
                <w:rFonts w:eastAsia="Times New Roman" w:cs="Times New Roman"/>
                <w:lang w:eastAsia="en-US"/>
              </w:rPr>
              <w:t>Use case name</w:t>
            </w:r>
          </w:p>
        </w:tc>
        <w:tc>
          <w:tcPr>
            <w:tcW w:w="6655" w:type="dxa"/>
          </w:tcPr>
          <w:p w:rsidR="007A769F" w:rsidRDefault="007A769F" w:rsidP="0088200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en-US"/>
              </w:rPr>
            </w:pPr>
            <w:r>
              <w:rPr>
                <w:rFonts w:eastAsia="Times New Roman" w:cs="Times New Roman"/>
                <w:color w:val="auto"/>
                <w:lang w:eastAsia="en-US"/>
              </w:rPr>
              <w:t xml:space="preserve">Book room </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Pr="007A769F" w:rsidRDefault="007A769F" w:rsidP="00882009">
            <w:pPr>
              <w:spacing w:before="100" w:beforeAutospacing="1" w:after="100" w:afterAutospacing="1"/>
              <w:rPr>
                <w:rFonts w:eastAsia="Times New Roman" w:cs="Times New Roman"/>
                <w:lang w:eastAsia="en-US"/>
              </w:rPr>
            </w:pPr>
            <w:r w:rsidRPr="007A769F">
              <w:rPr>
                <w:rFonts w:eastAsia="Times New Roman" w:cs="Times New Roman"/>
                <w:lang w:eastAsia="en-US"/>
              </w:rPr>
              <w:t xml:space="preserve">Actor </w:t>
            </w:r>
          </w:p>
        </w:tc>
        <w:tc>
          <w:tcPr>
            <w:tcW w:w="6655" w:type="dxa"/>
          </w:tcPr>
          <w:p w:rsidR="007A769F" w:rsidRPr="007A769F" w:rsidRDefault="007A769F" w:rsidP="0088200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Pr>
                <w:rFonts w:eastAsia="Times New Roman" w:cs="Times New Roman"/>
                <w:color w:val="auto"/>
                <w:lang w:eastAsia="en-US"/>
              </w:rPr>
              <w:t>user</w:t>
            </w:r>
          </w:p>
        </w:tc>
      </w:tr>
      <w:tr w:rsidR="007A769F" w:rsidTr="007A769F">
        <w:tc>
          <w:tcPr>
            <w:cnfStyle w:val="001000000000" w:firstRow="0" w:lastRow="0" w:firstColumn="1" w:lastColumn="0" w:oddVBand="0" w:evenVBand="0" w:oddHBand="0" w:evenHBand="0" w:firstRowFirstColumn="0" w:firstRowLastColumn="0" w:lastRowFirstColumn="0" w:lastRowLastColumn="0"/>
            <w:tcW w:w="1985" w:type="dxa"/>
          </w:tcPr>
          <w:p w:rsidR="007A769F" w:rsidRPr="007A769F" w:rsidRDefault="007A769F" w:rsidP="00882009">
            <w:pPr>
              <w:spacing w:before="100" w:beforeAutospacing="1" w:after="100" w:afterAutospacing="1"/>
              <w:rPr>
                <w:rFonts w:eastAsia="Times New Roman" w:cs="Times New Roman"/>
                <w:lang w:eastAsia="en-US"/>
              </w:rPr>
            </w:pPr>
            <w:r w:rsidRPr="007A769F">
              <w:rPr>
                <w:rFonts w:eastAsia="Times New Roman" w:cs="Times New Roman"/>
                <w:lang w:eastAsia="en-US"/>
              </w:rPr>
              <w:t xml:space="preserve">Precondition </w:t>
            </w:r>
          </w:p>
        </w:tc>
        <w:tc>
          <w:tcPr>
            <w:tcW w:w="6655" w:type="dxa"/>
          </w:tcPr>
          <w:p w:rsidR="007A769F" w:rsidRDefault="007A769F" w:rsidP="0088200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t>User is logged in and has selected a hotel.</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882009">
            <w:pPr>
              <w:spacing w:before="100" w:beforeAutospacing="1" w:after="100" w:afterAutospacing="1"/>
              <w:rPr>
                <w:rFonts w:eastAsia="Times New Roman" w:cs="Times New Roman"/>
                <w:color w:val="auto"/>
                <w:lang w:eastAsia="en-US"/>
              </w:rPr>
            </w:pPr>
            <w:r w:rsidRPr="007A769F">
              <w:rPr>
                <w:rFonts w:eastAsia="Times New Roman" w:cs="Times New Roman"/>
                <w:lang w:eastAsia="en-US"/>
              </w:rPr>
              <w:t xml:space="preserve">Main flow </w:t>
            </w:r>
          </w:p>
        </w:tc>
        <w:tc>
          <w:tcPr>
            <w:tcW w:w="6655" w:type="dxa"/>
          </w:tcPr>
          <w:p w:rsidR="007A769F" w:rsidRPr="007A769F" w:rsidRDefault="007A769F" w:rsidP="007A769F">
            <w:pPr>
              <w:numPr>
                <w:ilvl w:val="0"/>
                <w:numId w:val="3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selects desired room type and enters guest information.</w:t>
            </w:r>
          </w:p>
          <w:p w:rsidR="007A769F" w:rsidRPr="007A769F" w:rsidRDefault="007A769F" w:rsidP="007A769F">
            <w:pPr>
              <w:numPr>
                <w:ilvl w:val="0"/>
                <w:numId w:val="3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proceeds to payment and completes the booking.</w:t>
            </w:r>
          </w:p>
          <w:p w:rsidR="007A769F" w:rsidRPr="007A769F" w:rsidRDefault="007A769F" w:rsidP="007A769F">
            <w:pPr>
              <w:numPr>
                <w:ilvl w:val="0"/>
                <w:numId w:val="3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System confirms the booking and sends a confirmation email to the user.</w:t>
            </w:r>
          </w:p>
          <w:p w:rsidR="007A769F" w:rsidRPr="007A769F" w:rsidRDefault="007A769F" w:rsidP="0088200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p>
        </w:tc>
      </w:tr>
    </w:tbl>
    <w:p w:rsidR="00882009" w:rsidRPr="00882009" w:rsidRDefault="00882009" w:rsidP="00882009">
      <w:pPr>
        <w:spacing w:before="100" w:beforeAutospacing="1" w:after="100" w:afterAutospacing="1" w:line="240" w:lineRule="auto"/>
        <w:rPr>
          <w:rFonts w:eastAsia="Times New Roman" w:cs="Times New Roman"/>
          <w:color w:val="auto"/>
          <w:lang w:eastAsia="en-US"/>
        </w:rPr>
      </w:pPr>
    </w:p>
    <w:p w:rsidR="00223718" w:rsidRDefault="00223718" w:rsidP="00882009">
      <w:pPr>
        <w:pStyle w:val="ListBullet"/>
        <w:numPr>
          <w:ilvl w:val="0"/>
          <w:numId w:val="0"/>
        </w:numPr>
        <w:ind w:left="360"/>
        <w:rPr>
          <w:i w:val="0"/>
          <w:szCs w:val="24"/>
        </w:rPr>
      </w:pPr>
    </w:p>
    <w:p w:rsidR="00223718" w:rsidRDefault="00223718" w:rsidP="00223718"/>
    <w:p w:rsidR="00223718" w:rsidRDefault="00223718" w:rsidP="00223718"/>
    <w:p w:rsidR="007A769F" w:rsidRDefault="007A769F" w:rsidP="007A769F">
      <w:pPr>
        <w:pStyle w:val="Heading2"/>
      </w:pPr>
      <w:r>
        <w:lastRenderedPageBreak/>
        <w:t>accpetanece criteria</w:t>
      </w:r>
    </w:p>
    <w:p w:rsidR="007A769F" w:rsidRDefault="007A769F" w:rsidP="007A769F">
      <w:pPr>
        <w:pStyle w:val="Heading2"/>
      </w:pPr>
    </w:p>
    <w:p w:rsidR="007A769F" w:rsidRPr="007A769F" w:rsidRDefault="007A769F" w:rsidP="007A769F">
      <w:pPr>
        <w:numPr>
          <w:ilvl w:val="0"/>
          <w:numId w:val="33"/>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 registration and login functionalities are secure and user-friendly.</w:t>
      </w:r>
    </w:p>
    <w:p w:rsidR="007A769F" w:rsidRPr="007A769F" w:rsidRDefault="007A769F" w:rsidP="007A769F">
      <w:pPr>
        <w:numPr>
          <w:ilvl w:val="0"/>
          <w:numId w:val="33"/>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search for hotels based on various criteria and view detailed information about each hotel.</w:t>
      </w:r>
    </w:p>
    <w:p w:rsidR="007A769F" w:rsidRPr="007A769F" w:rsidRDefault="007A769F" w:rsidP="007A769F">
      <w:pPr>
        <w:numPr>
          <w:ilvl w:val="0"/>
          <w:numId w:val="33"/>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book rooms securely, and booking details are accurately reflected in the system.</w:t>
      </w:r>
    </w:p>
    <w:p w:rsidR="007A769F" w:rsidRPr="007A769F" w:rsidRDefault="007A769F" w:rsidP="007A769F">
      <w:pPr>
        <w:numPr>
          <w:ilvl w:val="0"/>
          <w:numId w:val="33"/>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manage their bookings easily, including modifying or canceling existing bookings.</w:t>
      </w:r>
    </w:p>
    <w:p w:rsidR="007A769F" w:rsidRDefault="007A769F" w:rsidP="007A769F">
      <w:pPr>
        <w:numPr>
          <w:ilvl w:val="0"/>
          <w:numId w:val="33"/>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Reviews and ratings are displayed accurately, and users can leave feedback for hotels.</w:t>
      </w: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P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pStyle w:val="Heading2"/>
      </w:pPr>
      <w:r>
        <w:t xml:space="preserve"> </w:t>
      </w:r>
    </w:p>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7A769F" w:rsidRDefault="007A769F" w:rsidP="007C4A8D">
      <w:pPr>
        <w:pStyle w:val="Heading1"/>
      </w:pPr>
      <w:sdt>
        <w:sdtPr>
          <w:rPr>
            <w:rStyle w:val="Emphasis"/>
          </w:rPr>
          <w:alias w:val="Emphasized heading text:"/>
          <w:tag w:val="Emphasized heading text:"/>
          <w:id w:val="877363962"/>
          <w:placeholder>
            <w:docPart w:val="E59EFCB7FFC54A9EB039212DFC93BAE5"/>
          </w:placeholder>
          <w:temporary/>
          <w:showingPlcHdr/>
          <w15:appearance w15:val="hidden"/>
        </w:sdtPr>
        <w:sdtContent>
          <w:r>
            <w:rPr>
              <w:rStyle w:val="Emphasis"/>
            </w:rPr>
            <w:t>Emphasis</w:t>
          </w:r>
        </w:sdtContent>
      </w:sdt>
      <w:r>
        <w:br/>
      </w:r>
      <w:r w:rsidR="007C4A8D">
        <w:t>architecture</w:t>
      </w:r>
    </w:p>
    <w:p w:rsidR="007C4A8D" w:rsidRPr="007C4A8D" w:rsidRDefault="007C4A8D" w:rsidP="007C4A8D">
      <w:bookmarkStart w:id="2" w:name="_GoBack"/>
      <w:bookmarkEnd w:id="2"/>
    </w:p>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Pr="00223718" w:rsidRDefault="00223718" w:rsidP="00223718"/>
    <w:p w:rsidR="00223718" w:rsidRDefault="00223718" w:rsidP="00223718"/>
    <w:sectPr w:rsidR="00223718">
      <w:footerReference w:type="default" r:id="rId11"/>
      <w:foot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787" w:rsidRDefault="00732787">
      <w:pPr>
        <w:spacing w:after="0" w:line="240" w:lineRule="auto"/>
      </w:pPr>
      <w:r>
        <w:separator/>
      </w:r>
    </w:p>
  </w:endnote>
  <w:endnote w:type="continuationSeparator" w:id="0">
    <w:p w:rsidR="00732787" w:rsidRDefault="0073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392255"/>
      <w:docPartObj>
        <w:docPartGallery w:val="Page Numbers (Bottom of Page)"/>
        <w:docPartUnique/>
      </w:docPartObj>
    </w:sdtPr>
    <w:sdtEndPr>
      <w:rPr>
        <w:noProof/>
      </w:rPr>
    </w:sdtEndPr>
    <w:sdtContent>
      <w:p w:rsidR="007C4A8D" w:rsidRDefault="007C4A8D">
        <w:pPr>
          <w:pStyle w:val="Footer"/>
        </w:pPr>
        <w:r>
          <w:fldChar w:fldCharType="begin"/>
        </w:r>
        <w:r>
          <w:instrText xml:space="preserve"> PAGE   \* MERGEFORMAT </w:instrText>
        </w:r>
        <w:r>
          <w:fldChar w:fldCharType="separate"/>
        </w:r>
        <w:r w:rsidR="00A404E6">
          <w:rPr>
            <w:noProof/>
          </w:rPr>
          <w:t>14</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889591"/>
      <w:docPartObj>
        <w:docPartGallery w:val="Page Numbers (Bottom of Page)"/>
        <w:docPartUnique/>
      </w:docPartObj>
    </w:sdtPr>
    <w:sdtEndPr>
      <w:rPr>
        <w:noProof/>
      </w:rPr>
    </w:sdtEndPr>
    <w:sdtContent>
      <w:p w:rsidR="007C4A8D" w:rsidRDefault="007C4A8D">
        <w:pPr>
          <w:pStyle w:val="Footer"/>
        </w:pPr>
        <w:r>
          <w:fldChar w:fldCharType="begin"/>
        </w:r>
        <w:r>
          <w:instrText xml:space="preserve"> PAGE   \* MERGEFORMAT </w:instrText>
        </w:r>
        <w:r>
          <w:fldChar w:fldCharType="separate"/>
        </w:r>
        <w:r w:rsidR="00A404E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787" w:rsidRDefault="00732787">
      <w:pPr>
        <w:spacing w:after="0" w:line="240" w:lineRule="auto"/>
      </w:pPr>
      <w:r>
        <w:separator/>
      </w:r>
    </w:p>
  </w:footnote>
  <w:footnote w:type="continuationSeparator" w:id="0">
    <w:p w:rsidR="00732787" w:rsidRDefault="00732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E6D9C"/>
    <w:multiLevelType w:val="multilevel"/>
    <w:tmpl w:val="767C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1C1506"/>
    <w:multiLevelType w:val="multilevel"/>
    <w:tmpl w:val="E714A8C2"/>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C9071E8"/>
    <w:multiLevelType w:val="multilevel"/>
    <w:tmpl w:val="6052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654AA"/>
    <w:multiLevelType w:val="multilevel"/>
    <w:tmpl w:val="8BD86C2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14081"/>
    <w:multiLevelType w:val="multilevel"/>
    <w:tmpl w:val="9E0A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127F07"/>
    <w:multiLevelType w:val="multilevel"/>
    <w:tmpl w:val="3CC26B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10FBF"/>
    <w:multiLevelType w:val="multilevel"/>
    <w:tmpl w:val="C2DE45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DD1ABB"/>
    <w:multiLevelType w:val="multilevel"/>
    <w:tmpl w:val="CFD476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21291"/>
    <w:multiLevelType w:val="multilevel"/>
    <w:tmpl w:val="3E56BB5E"/>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E6C54"/>
    <w:multiLevelType w:val="multilevel"/>
    <w:tmpl w:val="35AA0C06"/>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192751"/>
    <w:multiLevelType w:val="multilevel"/>
    <w:tmpl w:val="F8E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C2071"/>
    <w:multiLevelType w:val="multilevel"/>
    <w:tmpl w:val="8668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20"/>
  </w:num>
  <w:num w:numId="6">
    <w:abstractNumId w:val="8"/>
  </w:num>
  <w:num w:numId="7">
    <w:abstractNumId w:val="2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9"/>
  </w:num>
  <w:num w:numId="18">
    <w:abstractNumId w:val="16"/>
  </w:num>
  <w:num w:numId="19">
    <w:abstractNumId w:val="21"/>
  </w:num>
  <w:num w:numId="20">
    <w:abstractNumId w:val="12"/>
  </w:num>
  <w:num w:numId="21">
    <w:abstractNumId w:val="18"/>
  </w:num>
  <w:num w:numId="22">
    <w:abstractNumId w:val="10"/>
  </w:num>
  <w:num w:numId="23">
    <w:abstractNumId w:val="25"/>
  </w:num>
  <w:num w:numId="24">
    <w:abstractNumId w:val="14"/>
  </w:num>
  <w:num w:numId="25">
    <w:abstractNumId w:val="24"/>
  </w:num>
  <w:num w:numId="26">
    <w:abstractNumId w:val="26"/>
  </w:num>
  <w:num w:numId="27">
    <w:abstractNumId w:val="11"/>
  </w:num>
  <w:num w:numId="28">
    <w:abstractNumId w:val="17"/>
  </w:num>
  <w:num w:numId="29">
    <w:abstractNumId w:val="27"/>
  </w:num>
  <w:num w:numId="30">
    <w:abstractNumId w:val="28"/>
  </w:num>
  <w:num w:numId="31">
    <w:abstractNumId w:val="13"/>
  </w:num>
  <w:num w:numId="32">
    <w:abstractNumId w:val="1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0D"/>
    <w:rsid w:val="000C0543"/>
    <w:rsid w:val="000C3280"/>
    <w:rsid w:val="000E493E"/>
    <w:rsid w:val="00223718"/>
    <w:rsid w:val="00414F89"/>
    <w:rsid w:val="00452CBA"/>
    <w:rsid w:val="00522AB2"/>
    <w:rsid w:val="006600F4"/>
    <w:rsid w:val="00687519"/>
    <w:rsid w:val="006A2C55"/>
    <w:rsid w:val="006E5595"/>
    <w:rsid w:val="00732787"/>
    <w:rsid w:val="007A40BD"/>
    <w:rsid w:val="007A769F"/>
    <w:rsid w:val="007C4A8D"/>
    <w:rsid w:val="00882009"/>
    <w:rsid w:val="0088396D"/>
    <w:rsid w:val="009B058A"/>
    <w:rsid w:val="009F72AF"/>
    <w:rsid w:val="00A00758"/>
    <w:rsid w:val="00A3065A"/>
    <w:rsid w:val="00A404E6"/>
    <w:rsid w:val="00A77817"/>
    <w:rsid w:val="00A95A8F"/>
    <w:rsid w:val="00B52456"/>
    <w:rsid w:val="00C36963"/>
    <w:rsid w:val="00C5530D"/>
    <w:rsid w:val="00DB3E96"/>
    <w:rsid w:val="00DE31A1"/>
    <w:rsid w:val="00F84A13"/>
    <w:rsid w:val="00F8672B"/>
    <w:rsid w:val="00F97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C127F"/>
  <w15:chartTrackingRefBased/>
  <w15:docId w15:val="{0F37E65C-E7D2-4182-8C09-603AE76C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semiHidden/>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styleId="NormalWeb">
    <w:name w:val="Normal (Web)"/>
    <w:basedOn w:val="Normal"/>
    <w:uiPriority w:val="99"/>
    <w:semiHidden/>
    <w:unhideWhenUsed/>
    <w:rsid w:val="006E5595"/>
    <w:pPr>
      <w:spacing w:before="100" w:beforeAutospacing="1" w:after="100" w:afterAutospacing="1" w:line="240" w:lineRule="auto"/>
    </w:pPr>
    <w:rPr>
      <w:rFonts w:ascii="Times New Roman" w:eastAsia="Times New Roman" w:hAnsi="Times New Roman" w:cs="Times New Roman"/>
      <w:color w:val="auto"/>
      <w:lang w:eastAsia="en-US"/>
    </w:rPr>
  </w:style>
  <w:style w:type="table" w:styleId="GridTable5Dark-Accent2">
    <w:name w:val="Grid Table 5 Dark Accent 2"/>
    <w:basedOn w:val="TableNormal"/>
    <w:uiPriority w:val="50"/>
    <w:rsid w:val="007A76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3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C7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C7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C7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C7C9" w:themeFill="accent2"/>
      </w:tcPr>
    </w:tblStylePr>
    <w:tblStylePr w:type="band1Vert">
      <w:tblPr/>
      <w:tcPr>
        <w:shd w:val="clear" w:color="auto" w:fill="C3E8E9" w:themeFill="accent2" w:themeFillTint="66"/>
      </w:tcPr>
    </w:tblStylePr>
    <w:tblStylePr w:type="band1Horz">
      <w:tblPr/>
      <w:tcPr>
        <w:shd w:val="clear" w:color="auto" w:fill="C3E8E9"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5993">
      <w:bodyDiv w:val="1"/>
      <w:marLeft w:val="0"/>
      <w:marRight w:val="0"/>
      <w:marTop w:val="0"/>
      <w:marBottom w:val="0"/>
      <w:divBdr>
        <w:top w:val="none" w:sz="0" w:space="0" w:color="auto"/>
        <w:left w:val="none" w:sz="0" w:space="0" w:color="auto"/>
        <w:bottom w:val="none" w:sz="0" w:space="0" w:color="auto"/>
        <w:right w:val="none" w:sz="0" w:space="0" w:color="auto"/>
      </w:divBdr>
    </w:div>
    <w:div w:id="390931831">
      <w:bodyDiv w:val="1"/>
      <w:marLeft w:val="0"/>
      <w:marRight w:val="0"/>
      <w:marTop w:val="0"/>
      <w:marBottom w:val="0"/>
      <w:divBdr>
        <w:top w:val="none" w:sz="0" w:space="0" w:color="auto"/>
        <w:left w:val="none" w:sz="0" w:space="0" w:color="auto"/>
        <w:bottom w:val="none" w:sz="0" w:space="0" w:color="auto"/>
        <w:right w:val="none" w:sz="0" w:space="0" w:color="auto"/>
      </w:divBdr>
    </w:div>
    <w:div w:id="440884505">
      <w:bodyDiv w:val="1"/>
      <w:marLeft w:val="0"/>
      <w:marRight w:val="0"/>
      <w:marTop w:val="0"/>
      <w:marBottom w:val="0"/>
      <w:divBdr>
        <w:top w:val="none" w:sz="0" w:space="0" w:color="auto"/>
        <w:left w:val="none" w:sz="0" w:space="0" w:color="auto"/>
        <w:bottom w:val="none" w:sz="0" w:space="0" w:color="auto"/>
        <w:right w:val="none" w:sz="0" w:space="0" w:color="auto"/>
      </w:divBdr>
    </w:div>
    <w:div w:id="645084868">
      <w:bodyDiv w:val="1"/>
      <w:marLeft w:val="0"/>
      <w:marRight w:val="0"/>
      <w:marTop w:val="0"/>
      <w:marBottom w:val="0"/>
      <w:divBdr>
        <w:top w:val="none" w:sz="0" w:space="0" w:color="auto"/>
        <w:left w:val="none" w:sz="0" w:space="0" w:color="auto"/>
        <w:bottom w:val="none" w:sz="0" w:space="0" w:color="auto"/>
        <w:right w:val="none" w:sz="0" w:space="0" w:color="auto"/>
      </w:divBdr>
    </w:div>
    <w:div w:id="728310329">
      <w:bodyDiv w:val="1"/>
      <w:marLeft w:val="0"/>
      <w:marRight w:val="0"/>
      <w:marTop w:val="0"/>
      <w:marBottom w:val="0"/>
      <w:divBdr>
        <w:top w:val="none" w:sz="0" w:space="0" w:color="auto"/>
        <w:left w:val="none" w:sz="0" w:space="0" w:color="auto"/>
        <w:bottom w:val="none" w:sz="0" w:space="0" w:color="auto"/>
        <w:right w:val="none" w:sz="0" w:space="0" w:color="auto"/>
      </w:divBdr>
    </w:div>
    <w:div w:id="886919567">
      <w:bodyDiv w:val="1"/>
      <w:marLeft w:val="0"/>
      <w:marRight w:val="0"/>
      <w:marTop w:val="0"/>
      <w:marBottom w:val="0"/>
      <w:divBdr>
        <w:top w:val="none" w:sz="0" w:space="0" w:color="auto"/>
        <w:left w:val="none" w:sz="0" w:space="0" w:color="auto"/>
        <w:bottom w:val="none" w:sz="0" w:space="0" w:color="auto"/>
        <w:right w:val="none" w:sz="0" w:space="0" w:color="auto"/>
      </w:divBdr>
    </w:div>
    <w:div w:id="982808189">
      <w:bodyDiv w:val="1"/>
      <w:marLeft w:val="0"/>
      <w:marRight w:val="0"/>
      <w:marTop w:val="0"/>
      <w:marBottom w:val="0"/>
      <w:divBdr>
        <w:top w:val="none" w:sz="0" w:space="0" w:color="auto"/>
        <w:left w:val="none" w:sz="0" w:space="0" w:color="auto"/>
        <w:bottom w:val="none" w:sz="0" w:space="0" w:color="auto"/>
        <w:right w:val="none" w:sz="0" w:space="0" w:color="auto"/>
      </w:divBdr>
    </w:div>
    <w:div w:id="1082340414">
      <w:bodyDiv w:val="1"/>
      <w:marLeft w:val="0"/>
      <w:marRight w:val="0"/>
      <w:marTop w:val="0"/>
      <w:marBottom w:val="0"/>
      <w:divBdr>
        <w:top w:val="none" w:sz="0" w:space="0" w:color="auto"/>
        <w:left w:val="none" w:sz="0" w:space="0" w:color="auto"/>
        <w:bottom w:val="none" w:sz="0" w:space="0" w:color="auto"/>
        <w:right w:val="none" w:sz="0" w:space="0" w:color="auto"/>
      </w:divBdr>
    </w:div>
    <w:div w:id="1222056801">
      <w:bodyDiv w:val="1"/>
      <w:marLeft w:val="0"/>
      <w:marRight w:val="0"/>
      <w:marTop w:val="0"/>
      <w:marBottom w:val="0"/>
      <w:divBdr>
        <w:top w:val="none" w:sz="0" w:space="0" w:color="auto"/>
        <w:left w:val="none" w:sz="0" w:space="0" w:color="auto"/>
        <w:bottom w:val="none" w:sz="0" w:space="0" w:color="auto"/>
        <w:right w:val="none" w:sz="0" w:space="0" w:color="auto"/>
      </w:divBdr>
    </w:div>
    <w:div w:id="1431244806">
      <w:bodyDiv w:val="1"/>
      <w:marLeft w:val="0"/>
      <w:marRight w:val="0"/>
      <w:marTop w:val="0"/>
      <w:marBottom w:val="0"/>
      <w:divBdr>
        <w:top w:val="none" w:sz="0" w:space="0" w:color="auto"/>
        <w:left w:val="none" w:sz="0" w:space="0" w:color="auto"/>
        <w:bottom w:val="none" w:sz="0" w:space="0" w:color="auto"/>
        <w:right w:val="none" w:sz="0" w:space="0" w:color="auto"/>
      </w:divBdr>
    </w:div>
    <w:div w:id="1522937725">
      <w:bodyDiv w:val="1"/>
      <w:marLeft w:val="0"/>
      <w:marRight w:val="0"/>
      <w:marTop w:val="0"/>
      <w:marBottom w:val="0"/>
      <w:divBdr>
        <w:top w:val="none" w:sz="0" w:space="0" w:color="auto"/>
        <w:left w:val="none" w:sz="0" w:space="0" w:color="auto"/>
        <w:bottom w:val="none" w:sz="0" w:space="0" w:color="auto"/>
        <w:right w:val="none" w:sz="0" w:space="0" w:color="auto"/>
      </w:divBdr>
    </w:div>
    <w:div w:id="1598904772">
      <w:bodyDiv w:val="1"/>
      <w:marLeft w:val="0"/>
      <w:marRight w:val="0"/>
      <w:marTop w:val="0"/>
      <w:marBottom w:val="0"/>
      <w:divBdr>
        <w:top w:val="none" w:sz="0" w:space="0" w:color="auto"/>
        <w:left w:val="none" w:sz="0" w:space="0" w:color="auto"/>
        <w:bottom w:val="none" w:sz="0" w:space="0" w:color="auto"/>
        <w:right w:val="none" w:sz="0" w:space="0" w:color="auto"/>
      </w:divBdr>
    </w:div>
    <w:div w:id="1720129311">
      <w:bodyDiv w:val="1"/>
      <w:marLeft w:val="0"/>
      <w:marRight w:val="0"/>
      <w:marTop w:val="0"/>
      <w:marBottom w:val="0"/>
      <w:divBdr>
        <w:top w:val="none" w:sz="0" w:space="0" w:color="auto"/>
        <w:left w:val="none" w:sz="0" w:space="0" w:color="auto"/>
        <w:bottom w:val="none" w:sz="0" w:space="0" w:color="auto"/>
        <w:right w:val="none" w:sz="0" w:space="0" w:color="auto"/>
      </w:divBdr>
    </w:div>
    <w:div w:id="19818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e\AppData\Roaming\Microsoft\Templates\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312823367343A9A35992ACE390A45F"/>
        <w:category>
          <w:name w:val="General"/>
          <w:gallery w:val="placeholder"/>
        </w:category>
        <w:types>
          <w:type w:val="bbPlcHdr"/>
        </w:types>
        <w:behaviors>
          <w:behavior w:val="content"/>
        </w:behaviors>
        <w:guid w:val="{5ACB0313-2759-4D84-975D-D6AB9778F977}"/>
      </w:docPartPr>
      <w:docPartBody>
        <w:p w:rsidR="0029716E" w:rsidRDefault="00D2734F">
          <w:pPr>
            <w:pStyle w:val="26312823367343A9A35992ACE390A45F"/>
          </w:pPr>
          <w:r>
            <w:rPr>
              <w:rStyle w:val="Emphasis"/>
            </w:rPr>
            <w:t>Emphasis</w:t>
          </w:r>
        </w:p>
      </w:docPartBody>
    </w:docPart>
    <w:docPart>
      <w:docPartPr>
        <w:name w:val="7698563924B34F4983FD803C423261E4"/>
        <w:category>
          <w:name w:val="General"/>
          <w:gallery w:val="placeholder"/>
        </w:category>
        <w:types>
          <w:type w:val="bbPlcHdr"/>
        </w:types>
        <w:behaviors>
          <w:behavior w:val="content"/>
        </w:behaviors>
        <w:guid w:val="{022AA3E8-57FC-40B1-8F21-E976F2E872C0}"/>
      </w:docPartPr>
      <w:docPartBody>
        <w:p w:rsidR="00243EEC" w:rsidRDefault="0029716E" w:rsidP="0029716E">
          <w:pPr>
            <w:pStyle w:val="7698563924B34F4983FD803C423261E4"/>
          </w:pPr>
          <w:r>
            <w:rPr>
              <w:rStyle w:val="Emphasis"/>
            </w:rPr>
            <w:t>Emphasis</w:t>
          </w:r>
        </w:p>
      </w:docPartBody>
    </w:docPart>
    <w:docPart>
      <w:docPartPr>
        <w:name w:val="8105C592B3B045AC81094E5269E7AB3D"/>
        <w:category>
          <w:name w:val="General"/>
          <w:gallery w:val="placeholder"/>
        </w:category>
        <w:types>
          <w:type w:val="bbPlcHdr"/>
        </w:types>
        <w:behaviors>
          <w:behavior w:val="content"/>
        </w:behaviors>
        <w:guid w:val="{46A93666-7CBB-4158-BB0F-E55708C2F9A2}"/>
      </w:docPartPr>
      <w:docPartBody>
        <w:p w:rsidR="00243EEC" w:rsidRDefault="0029716E" w:rsidP="0029716E">
          <w:pPr>
            <w:pStyle w:val="8105C592B3B045AC81094E5269E7AB3D"/>
          </w:pPr>
          <w:r>
            <w:t>“Quote”</w:t>
          </w:r>
        </w:p>
      </w:docPartBody>
    </w:docPart>
    <w:docPart>
      <w:docPartPr>
        <w:name w:val="682F5845995F4B909550D8FFBE052F55"/>
        <w:category>
          <w:name w:val="General"/>
          <w:gallery w:val="placeholder"/>
        </w:category>
        <w:types>
          <w:type w:val="bbPlcHdr"/>
        </w:types>
        <w:behaviors>
          <w:behavior w:val="content"/>
        </w:behaviors>
        <w:guid w:val="{595D9CD0-727D-4492-9D35-B433A319642F}"/>
      </w:docPartPr>
      <w:docPartBody>
        <w:p w:rsidR="00243EEC" w:rsidRDefault="0029716E" w:rsidP="0029716E">
          <w:pPr>
            <w:pStyle w:val="682F5845995F4B909550D8FFBE052F55"/>
          </w:pPr>
          <w:r>
            <w:rPr>
              <w:rStyle w:val="Emphasis"/>
            </w:rPr>
            <w:t>Emphasis</w:t>
          </w:r>
        </w:p>
      </w:docPartBody>
    </w:docPart>
    <w:docPart>
      <w:docPartPr>
        <w:name w:val="32A6E4C72EFF470191D3A196BCC16401"/>
        <w:category>
          <w:name w:val="General"/>
          <w:gallery w:val="placeholder"/>
        </w:category>
        <w:types>
          <w:type w:val="bbPlcHdr"/>
        </w:types>
        <w:behaviors>
          <w:behavior w:val="content"/>
        </w:behaviors>
        <w:guid w:val="{B58863CB-B720-4E90-A38A-0E6D632A8165}"/>
      </w:docPartPr>
      <w:docPartBody>
        <w:p w:rsidR="00243EEC" w:rsidRDefault="0029716E" w:rsidP="0029716E">
          <w:pPr>
            <w:pStyle w:val="32A6E4C72EFF470191D3A196BCC16401"/>
          </w:pPr>
          <w:r>
            <w:t>“Quote”</w:t>
          </w:r>
        </w:p>
      </w:docPartBody>
    </w:docPart>
    <w:docPart>
      <w:docPartPr>
        <w:name w:val="E59EFCB7FFC54A9EB039212DFC93BAE5"/>
        <w:category>
          <w:name w:val="General"/>
          <w:gallery w:val="placeholder"/>
        </w:category>
        <w:types>
          <w:type w:val="bbPlcHdr"/>
        </w:types>
        <w:behaviors>
          <w:behavior w:val="content"/>
        </w:behaviors>
        <w:guid w:val="{BFF57041-88A3-4999-B413-8CE231F54527}"/>
      </w:docPartPr>
      <w:docPartBody>
        <w:p w:rsidR="00243EEC" w:rsidRDefault="00243EEC" w:rsidP="00243EEC">
          <w:pPr>
            <w:pStyle w:val="E59EFCB7FFC54A9EB039212DFC93BAE5"/>
          </w:pPr>
          <w:r>
            <w:rPr>
              <w:rStyle w:val="Emphasis"/>
            </w:rPr>
            <w:t>Emphasis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4F"/>
    <w:rsid w:val="0022469D"/>
    <w:rsid w:val="00243EEC"/>
    <w:rsid w:val="0029716E"/>
    <w:rsid w:val="00D2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DDB58A104F432292B98C79C7F266AE">
    <w:name w:val="A7DDB58A104F432292B98C79C7F266AE"/>
    <w:pPr>
      <w:bidi/>
    </w:pPr>
  </w:style>
  <w:style w:type="paragraph" w:customStyle="1" w:styleId="B3E8659A450C45DB90504EC1AB248581">
    <w:name w:val="B3E8659A450C45DB90504EC1AB248581"/>
    <w:pPr>
      <w:bidi/>
    </w:pPr>
  </w:style>
  <w:style w:type="paragraph" w:customStyle="1" w:styleId="FE35E37687E344E897646778BD7EE125">
    <w:name w:val="FE35E37687E344E897646778BD7EE125"/>
    <w:pPr>
      <w:bidi/>
    </w:pPr>
  </w:style>
  <w:style w:type="character" w:styleId="Emphasis">
    <w:name w:val="Emphasis"/>
    <w:basedOn w:val="DefaultParagraphFont"/>
    <w:uiPriority w:val="8"/>
    <w:qFormat/>
    <w:rsid w:val="00243EEC"/>
    <w:rPr>
      <w:b w:val="0"/>
      <w:i w:val="0"/>
      <w:iCs/>
      <w:color w:val="2E74B5" w:themeColor="accent1" w:themeShade="BF"/>
    </w:rPr>
  </w:style>
  <w:style w:type="paragraph" w:customStyle="1" w:styleId="26312823367343A9A35992ACE390A45F">
    <w:name w:val="26312823367343A9A35992ACE390A45F"/>
    <w:pPr>
      <w:bidi/>
    </w:pPr>
  </w:style>
  <w:style w:type="paragraph" w:customStyle="1" w:styleId="006C57FD70DB4245ABAB8E800B7B8350">
    <w:name w:val="006C57FD70DB4245ABAB8E800B7B8350"/>
    <w:pPr>
      <w:bidi/>
    </w:pPr>
  </w:style>
  <w:style w:type="paragraph" w:customStyle="1" w:styleId="47D18EE856FB4689B0AD02E22B7DACC3">
    <w:name w:val="47D18EE856FB4689B0AD02E22B7DACC3"/>
    <w:pPr>
      <w:bidi/>
    </w:pPr>
  </w:style>
  <w:style w:type="paragraph" w:customStyle="1" w:styleId="088CE5B32CC54D27B740CE69F7F6149F">
    <w:name w:val="088CE5B32CC54D27B740CE69F7F6149F"/>
    <w:pPr>
      <w:bidi/>
    </w:pPr>
  </w:style>
  <w:style w:type="paragraph" w:customStyle="1" w:styleId="890B78D818224CC3B6A940A3777C8467">
    <w:name w:val="890B78D818224CC3B6A940A3777C8467"/>
    <w:pPr>
      <w:bidi/>
    </w:pPr>
  </w:style>
  <w:style w:type="paragraph" w:customStyle="1" w:styleId="8CC6DA26DEFA4385A78CEB66F5653DCB">
    <w:name w:val="8CC6DA26DEFA4385A78CEB66F5653DCB"/>
    <w:pPr>
      <w:bidi/>
    </w:pPr>
  </w:style>
  <w:style w:type="paragraph" w:customStyle="1" w:styleId="E7A439474C1A48FA832AAA2B4B774303">
    <w:name w:val="E7A439474C1A48FA832AAA2B4B774303"/>
    <w:pPr>
      <w:bidi/>
    </w:pPr>
  </w:style>
  <w:style w:type="paragraph" w:customStyle="1" w:styleId="ED76F78E627C46FD897B536046D685AA">
    <w:name w:val="ED76F78E627C46FD897B536046D685AA"/>
    <w:pPr>
      <w:bidi/>
    </w:pPr>
  </w:style>
  <w:style w:type="paragraph" w:styleId="ListBullet">
    <w:name w:val="List Bullet"/>
    <w:basedOn w:val="Normal"/>
    <w:uiPriority w:val="12"/>
    <w:qFormat/>
    <w:rsid w:val="0029716E"/>
    <w:pPr>
      <w:numPr>
        <w:numId w:val="1"/>
      </w:numPr>
      <w:bidi w:val="0"/>
      <w:spacing w:line="312" w:lineRule="auto"/>
    </w:pPr>
    <w:rPr>
      <w:rFonts w:eastAsiaTheme="minorHAnsi"/>
      <w:i/>
      <w:color w:val="657C9C" w:themeColor="text2" w:themeTint="BF"/>
      <w:sz w:val="24"/>
      <w:szCs w:val="20"/>
      <w:lang w:eastAsia="ja-JP"/>
    </w:rPr>
  </w:style>
  <w:style w:type="paragraph" w:customStyle="1" w:styleId="9D15924E69EB412397ECC91DC6AE4ABA">
    <w:name w:val="9D15924E69EB412397ECC91DC6AE4ABA"/>
    <w:pPr>
      <w:bidi/>
    </w:pPr>
  </w:style>
  <w:style w:type="paragraph" w:customStyle="1" w:styleId="C3AD5ED4AA3E4374B98B7AD790FD4FFD">
    <w:name w:val="C3AD5ED4AA3E4374B98B7AD790FD4FFD"/>
    <w:pPr>
      <w:bidi/>
    </w:pPr>
  </w:style>
  <w:style w:type="paragraph" w:customStyle="1" w:styleId="D5F8E4A4D31844C5975E15B7FFB83A73">
    <w:name w:val="D5F8E4A4D31844C5975E15B7FFB83A73"/>
    <w:pPr>
      <w:bidi/>
    </w:pPr>
  </w:style>
  <w:style w:type="paragraph" w:customStyle="1" w:styleId="E28B0BCCF38347F1B74EEC22F9B144C7">
    <w:name w:val="E28B0BCCF38347F1B74EEC22F9B144C7"/>
    <w:pPr>
      <w:bidi/>
    </w:pPr>
  </w:style>
  <w:style w:type="paragraph" w:customStyle="1" w:styleId="45D49A54B24546AFB489C2133D494359">
    <w:name w:val="45D49A54B24546AFB489C2133D494359"/>
    <w:pPr>
      <w:bidi/>
    </w:pPr>
  </w:style>
  <w:style w:type="paragraph" w:customStyle="1" w:styleId="EBE40301D16A4E6BA48A16380FDC7CE7">
    <w:name w:val="EBE40301D16A4E6BA48A16380FDC7CE7"/>
    <w:pPr>
      <w:bidi/>
    </w:pPr>
  </w:style>
  <w:style w:type="paragraph" w:customStyle="1" w:styleId="53C3C445A7AF42448B62A998BA1C7457">
    <w:name w:val="53C3C445A7AF42448B62A998BA1C7457"/>
    <w:pPr>
      <w:bidi/>
    </w:pPr>
  </w:style>
  <w:style w:type="paragraph" w:customStyle="1" w:styleId="6076E159A0CE4E22BF06FA13E82A689A">
    <w:name w:val="6076E159A0CE4E22BF06FA13E82A689A"/>
    <w:pPr>
      <w:bidi/>
    </w:pPr>
  </w:style>
  <w:style w:type="paragraph" w:customStyle="1" w:styleId="C1EBC3125B7341CCB430702DF8E73777">
    <w:name w:val="C1EBC3125B7341CCB430702DF8E73777"/>
    <w:pPr>
      <w:bidi/>
    </w:pPr>
  </w:style>
  <w:style w:type="paragraph" w:customStyle="1" w:styleId="7698563924B34F4983FD803C423261E4">
    <w:name w:val="7698563924B34F4983FD803C423261E4"/>
    <w:rsid w:val="0029716E"/>
    <w:pPr>
      <w:bidi/>
    </w:pPr>
  </w:style>
  <w:style w:type="paragraph" w:customStyle="1" w:styleId="34ADD883A92D495FA54B1BEE36D083D8">
    <w:name w:val="34ADD883A92D495FA54B1BEE36D083D8"/>
    <w:rsid w:val="0029716E"/>
    <w:pPr>
      <w:bidi/>
    </w:pPr>
  </w:style>
  <w:style w:type="paragraph" w:customStyle="1" w:styleId="3E15FD60E79E43C6982EDF185E6AC73A">
    <w:name w:val="3E15FD60E79E43C6982EDF185E6AC73A"/>
    <w:rsid w:val="0029716E"/>
    <w:pPr>
      <w:bidi/>
    </w:pPr>
  </w:style>
  <w:style w:type="paragraph" w:customStyle="1" w:styleId="5B8F0F9C524E414CBF5F2FB6B24AECC5">
    <w:name w:val="5B8F0F9C524E414CBF5F2FB6B24AECC5"/>
    <w:rsid w:val="0029716E"/>
    <w:pPr>
      <w:bidi/>
    </w:pPr>
  </w:style>
  <w:style w:type="paragraph" w:customStyle="1" w:styleId="8105C592B3B045AC81094E5269E7AB3D">
    <w:name w:val="8105C592B3B045AC81094E5269E7AB3D"/>
    <w:rsid w:val="0029716E"/>
    <w:pPr>
      <w:bidi/>
    </w:pPr>
  </w:style>
  <w:style w:type="paragraph" w:customStyle="1" w:styleId="BDC1DD6E732E4DB584FF346B561514EA">
    <w:name w:val="BDC1DD6E732E4DB584FF346B561514EA"/>
    <w:rsid w:val="0029716E"/>
    <w:pPr>
      <w:bidi/>
    </w:pPr>
  </w:style>
  <w:style w:type="paragraph" w:customStyle="1" w:styleId="9C19C30E1AE9432180D173B137D7774E">
    <w:name w:val="9C19C30E1AE9432180D173B137D7774E"/>
    <w:rsid w:val="0029716E"/>
    <w:pPr>
      <w:bidi/>
    </w:pPr>
  </w:style>
  <w:style w:type="paragraph" w:customStyle="1" w:styleId="B98BFFBC6B7346248748CECA0148E513">
    <w:name w:val="B98BFFBC6B7346248748CECA0148E513"/>
    <w:rsid w:val="0029716E"/>
    <w:pPr>
      <w:bidi/>
    </w:pPr>
  </w:style>
  <w:style w:type="paragraph" w:customStyle="1" w:styleId="682F5845995F4B909550D8FFBE052F55">
    <w:name w:val="682F5845995F4B909550D8FFBE052F55"/>
    <w:rsid w:val="0029716E"/>
    <w:pPr>
      <w:bidi/>
    </w:pPr>
  </w:style>
  <w:style w:type="paragraph" w:customStyle="1" w:styleId="3C9475EC346E4A8591D5F8B30E5FF7F9">
    <w:name w:val="3C9475EC346E4A8591D5F8B30E5FF7F9"/>
    <w:rsid w:val="0029716E"/>
    <w:pPr>
      <w:bidi/>
    </w:pPr>
  </w:style>
  <w:style w:type="paragraph" w:customStyle="1" w:styleId="CB7427186DEF4496A18DD23C53C4FFEE">
    <w:name w:val="CB7427186DEF4496A18DD23C53C4FFEE"/>
    <w:rsid w:val="0029716E"/>
    <w:pPr>
      <w:bidi/>
    </w:pPr>
  </w:style>
  <w:style w:type="paragraph" w:customStyle="1" w:styleId="89C0EDFB96074249A07AF39D2C7170C6">
    <w:name w:val="89C0EDFB96074249A07AF39D2C7170C6"/>
    <w:rsid w:val="0029716E"/>
    <w:pPr>
      <w:bidi/>
    </w:pPr>
  </w:style>
  <w:style w:type="paragraph" w:customStyle="1" w:styleId="32A6E4C72EFF470191D3A196BCC16401">
    <w:name w:val="32A6E4C72EFF470191D3A196BCC16401"/>
    <w:rsid w:val="0029716E"/>
    <w:pPr>
      <w:bidi/>
    </w:pPr>
  </w:style>
  <w:style w:type="paragraph" w:customStyle="1" w:styleId="42B33E4D3C484EF4AECCEC0D9F7D8A11">
    <w:name w:val="42B33E4D3C484EF4AECCEC0D9F7D8A11"/>
    <w:rsid w:val="0029716E"/>
    <w:pPr>
      <w:bidi/>
    </w:pPr>
  </w:style>
  <w:style w:type="paragraph" w:customStyle="1" w:styleId="B2E8406504554FBDB85FA706AE87F35B">
    <w:name w:val="B2E8406504554FBDB85FA706AE87F35B"/>
    <w:rsid w:val="0029716E"/>
    <w:pPr>
      <w:bidi/>
    </w:pPr>
  </w:style>
  <w:style w:type="paragraph" w:customStyle="1" w:styleId="0E341F5AE9C9413FACB5FA82294D35A8">
    <w:name w:val="0E341F5AE9C9413FACB5FA82294D35A8"/>
    <w:rsid w:val="0029716E"/>
    <w:pPr>
      <w:bidi/>
    </w:pPr>
  </w:style>
  <w:style w:type="paragraph" w:customStyle="1" w:styleId="185B671A1E064917B5F7003D7290832C">
    <w:name w:val="185B671A1E064917B5F7003D7290832C"/>
    <w:rsid w:val="00243EEC"/>
    <w:pPr>
      <w:bidi/>
    </w:pPr>
  </w:style>
  <w:style w:type="paragraph" w:customStyle="1" w:styleId="591BE28858794F82B1A1A7B4C0616680">
    <w:name w:val="591BE28858794F82B1A1A7B4C0616680"/>
    <w:rsid w:val="00243EEC"/>
    <w:pPr>
      <w:bidi/>
    </w:pPr>
  </w:style>
  <w:style w:type="paragraph" w:customStyle="1" w:styleId="E59EFCB7FFC54A9EB039212DFC93BAE5">
    <w:name w:val="E59EFCB7FFC54A9EB039212DFC93BAE5"/>
    <w:rsid w:val="00243EE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Template>
  <TotalTime>102</TotalTime>
  <Pages>1</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officee</dc:creator>
  <cp:keywords/>
  <dc:description/>
  <cp:lastModifiedBy>officee</cp:lastModifiedBy>
  <cp:revision>4</cp:revision>
  <dcterms:created xsi:type="dcterms:W3CDTF">2024-04-24T16:07:00Z</dcterms:created>
  <dcterms:modified xsi:type="dcterms:W3CDTF">2024-04-26T18:45:00Z</dcterms:modified>
</cp:coreProperties>
</file>